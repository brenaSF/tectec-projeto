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89" w:rsidRPr="00FD09BA" w:rsidRDefault="005F7B89">
      <w:pPr>
        <w:ind w:left="-70"/>
        <w:jc w:val="center"/>
        <w:outlineLvl w:val="0"/>
        <w:rPr>
          <w:caps/>
          <w:szCs w:val="24"/>
        </w:rPr>
      </w:pPr>
    </w:p>
    <w:p w:rsidR="005F7B89" w:rsidRPr="00FD09BA" w:rsidRDefault="00831A00">
      <w:pPr>
        <w:ind w:left="-70"/>
        <w:jc w:val="center"/>
        <w:outlineLvl w:val="0"/>
        <w:rPr>
          <w:caps/>
          <w:szCs w:val="24"/>
        </w:rPr>
      </w:pPr>
      <w:r w:rsidRPr="00FD09BA">
        <w:rPr>
          <w:caps/>
          <w:szCs w:val="24"/>
        </w:rPr>
        <w:t>UNIVERSIDADE TECNOLÓGICA FEDERAL DO PARANÁ</w:t>
      </w:r>
    </w:p>
    <w:p w:rsidR="005F7B89" w:rsidRPr="00FD09BA" w:rsidRDefault="00831A00">
      <w:pPr>
        <w:ind w:left="-70"/>
        <w:jc w:val="center"/>
        <w:outlineLvl w:val="0"/>
        <w:rPr>
          <w:caps/>
          <w:szCs w:val="24"/>
        </w:rPr>
      </w:pPr>
      <w:r w:rsidRPr="00FD09BA">
        <w:rPr>
          <w:caps/>
          <w:szCs w:val="24"/>
        </w:rPr>
        <w:t>CAMPUS</w:t>
      </w:r>
      <w:r w:rsidR="005F7B89" w:rsidRPr="00FD09BA">
        <w:rPr>
          <w:caps/>
          <w:szCs w:val="24"/>
        </w:rPr>
        <w:t xml:space="preserve"> C</w:t>
      </w:r>
      <w:r w:rsidR="00CB0957">
        <w:rPr>
          <w:caps/>
          <w:szCs w:val="24"/>
        </w:rPr>
        <w:t>ORNÉLIO PROCÓPIO</w:t>
      </w:r>
    </w:p>
    <w:p w:rsidR="005F7B89" w:rsidRPr="008D54AE" w:rsidRDefault="008D54AE">
      <w:pPr>
        <w:tabs>
          <w:tab w:val="clear" w:pos="567"/>
          <w:tab w:val="left" w:pos="0"/>
        </w:tabs>
        <w:jc w:val="center"/>
        <w:outlineLvl w:val="0"/>
        <w:rPr>
          <w:caps/>
          <w:color w:val="FF0000"/>
          <w:szCs w:val="24"/>
        </w:rPr>
      </w:pPr>
      <w:r w:rsidRPr="008D54AE">
        <w:rPr>
          <w:caps/>
          <w:color w:val="FF0000"/>
          <w:szCs w:val="24"/>
        </w:rPr>
        <w:t>curso</w:t>
      </w:r>
      <w:r w:rsidR="00A13B15">
        <w:rPr>
          <w:caps/>
          <w:color w:val="FF0000"/>
          <w:szCs w:val="24"/>
        </w:rPr>
        <w:t xml:space="preserve"> E/OU TURMA</w:t>
      </w:r>
    </w:p>
    <w:p w:rsidR="005F7B89" w:rsidRPr="00FD09BA" w:rsidRDefault="005F7B89">
      <w:pPr>
        <w:jc w:val="center"/>
        <w:outlineLvl w:val="0"/>
        <w:rPr>
          <w:caps/>
          <w:szCs w:val="24"/>
        </w:rPr>
      </w:pPr>
    </w:p>
    <w:p w:rsidR="005F7B89" w:rsidRPr="00FD09BA" w:rsidRDefault="005F7B89">
      <w:pPr>
        <w:jc w:val="center"/>
        <w:rPr>
          <w:caps/>
          <w:szCs w:val="24"/>
        </w:rPr>
      </w:pPr>
    </w:p>
    <w:p w:rsidR="000C34EC" w:rsidRPr="00FD09BA" w:rsidRDefault="000C34EC">
      <w:pPr>
        <w:jc w:val="center"/>
        <w:rPr>
          <w:caps/>
          <w:szCs w:val="24"/>
        </w:rPr>
      </w:pPr>
    </w:p>
    <w:p w:rsidR="005F7B89" w:rsidRPr="008D54AE" w:rsidRDefault="008D54AE">
      <w:pPr>
        <w:jc w:val="center"/>
        <w:rPr>
          <w:caps/>
          <w:color w:val="FF0000"/>
          <w:szCs w:val="24"/>
        </w:rPr>
      </w:pPr>
      <w:r w:rsidRPr="008D54AE">
        <w:rPr>
          <w:caps/>
          <w:color w:val="FF0000"/>
          <w:szCs w:val="24"/>
        </w:rPr>
        <w:t>Nome</w:t>
      </w:r>
    </w:p>
    <w:p w:rsidR="008F0F61" w:rsidRPr="008D54AE" w:rsidRDefault="008F0F61">
      <w:pPr>
        <w:jc w:val="center"/>
        <w:rPr>
          <w:caps/>
          <w:color w:val="FF0000"/>
          <w:szCs w:val="24"/>
        </w:rPr>
      </w:pPr>
      <w:r w:rsidRPr="008D54AE">
        <w:rPr>
          <w:caps/>
          <w:color w:val="FF0000"/>
          <w:szCs w:val="24"/>
        </w:rPr>
        <w:t>n</w:t>
      </w:r>
      <w:r w:rsidR="008D54AE" w:rsidRPr="008D54AE">
        <w:rPr>
          <w:caps/>
          <w:color w:val="FF0000"/>
          <w:szCs w:val="24"/>
        </w:rPr>
        <w:t>ome</w:t>
      </w:r>
    </w:p>
    <w:p w:rsidR="00092A09" w:rsidRPr="008D54AE" w:rsidRDefault="008D54AE">
      <w:pPr>
        <w:jc w:val="center"/>
        <w:rPr>
          <w:caps/>
          <w:color w:val="FF0000"/>
          <w:szCs w:val="24"/>
        </w:rPr>
      </w:pPr>
      <w:r w:rsidRPr="008D54AE">
        <w:rPr>
          <w:caps/>
          <w:color w:val="FF0000"/>
          <w:szCs w:val="24"/>
        </w:rPr>
        <w:t>nome</w:t>
      </w:r>
    </w:p>
    <w:p w:rsidR="005F7B89" w:rsidRDefault="005F7B89">
      <w:pPr>
        <w:jc w:val="center"/>
        <w:rPr>
          <w:caps/>
          <w:szCs w:val="24"/>
        </w:rPr>
      </w:pPr>
    </w:p>
    <w:p w:rsidR="00A13B15" w:rsidRDefault="00A13B15">
      <w:pPr>
        <w:jc w:val="center"/>
        <w:rPr>
          <w:caps/>
          <w:szCs w:val="24"/>
        </w:rPr>
      </w:pPr>
    </w:p>
    <w:p w:rsidR="00A13B15" w:rsidRPr="00FD09BA" w:rsidRDefault="00A13B15">
      <w:pPr>
        <w:jc w:val="center"/>
        <w:rPr>
          <w:caps/>
          <w:szCs w:val="24"/>
        </w:rPr>
      </w:pPr>
    </w:p>
    <w:p w:rsidR="005F7B89" w:rsidRPr="00FD09BA" w:rsidRDefault="005F7B89">
      <w:pPr>
        <w:jc w:val="center"/>
        <w:rPr>
          <w:caps/>
          <w:szCs w:val="24"/>
        </w:rPr>
      </w:pPr>
    </w:p>
    <w:p w:rsidR="000C34EC" w:rsidRPr="008D54AE" w:rsidRDefault="008D54AE" w:rsidP="00092A09">
      <w:pPr>
        <w:jc w:val="center"/>
        <w:outlineLvl w:val="0"/>
        <w:rPr>
          <w:b/>
          <w:caps/>
          <w:color w:val="FF0000"/>
          <w:szCs w:val="24"/>
        </w:rPr>
      </w:pPr>
      <w:r w:rsidRPr="008D54AE">
        <w:rPr>
          <w:b/>
          <w:caps/>
          <w:color w:val="FF0000"/>
          <w:szCs w:val="24"/>
        </w:rPr>
        <w:t>título</w:t>
      </w:r>
    </w:p>
    <w:p w:rsidR="000C34EC" w:rsidRDefault="000C34EC">
      <w:pPr>
        <w:jc w:val="center"/>
        <w:rPr>
          <w:caps/>
          <w:szCs w:val="24"/>
        </w:rPr>
      </w:pPr>
    </w:p>
    <w:p w:rsidR="00A13B15" w:rsidRDefault="00A13B15">
      <w:pPr>
        <w:jc w:val="center"/>
        <w:rPr>
          <w:caps/>
          <w:szCs w:val="24"/>
        </w:rPr>
      </w:pPr>
    </w:p>
    <w:p w:rsidR="00A13B15" w:rsidRPr="00FD09BA" w:rsidRDefault="00A13B15">
      <w:pPr>
        <w:jc w:val="center"/>
        <w:rPr>
          <w:caps/>
          <w:szCs w:val="24"/>
        </w:rPr>
      </w:pPr>
    </w:p>
    <w:p w:rsidR="005F7B89" w:rsidRPr="00FD09BA" w:rsidRDefault="005F7B89">
      <w:pPr>
        <w:jc w:val="center"/>
        <w:rPr>
          <w:caps/>
          <w:szCs w:val="24"/>
        </w:rPr>
      </w:pPr>
    </w:p>
    <w:p w:rsidR="005F7B89" w:rsidRPr="00FD09BA" w:rsidRDefault="005F7B89">
      <w:pPr>
        <w:jc w:val="center"/>
        <w:rPr>
          <w:caps/>
          <w:szCs w:val="24"/>
        </w:rPr>
      </w:pPr>
    </w:p>
    <w:p w:rsidR="005F7B89" w:rsidRDefault="005F7B89">
      <w:pPr>
        <w:jc w:val="center"/>
        <w:rPr>
          <w:caps/>
          <w:szCs w:val="24"/>
        </w:rPr>
      </w:pPr>
    </w:p>
    <w:p w:rsidR="00A13B15" w:rsidRPr="00FD09BA" w:rsidRDefault="00A13B15">
      <w:pPr>
        <w:jc w:val="center"/>
        <w:rPr>
          <w:caps/>
          <w:szCs w:val="24"/>
        </w:rPr>
      </w:pPr>
    </w:p>
    <w:p w:rsidR="005F7B89" w:rsidRPr="00FD09BA" w:rsidRDefault="005F7B89">
      <w:pPr>
        <w:jc w:val="center"/>
        <w:rPr>
          <w:caps/>
          <w:szCs w:val="24"/>
        </w:rPr>
      </w:pPr>
    </w:p>
    <w:p w:rsidR="005F7B89" w:rsidRPr="00FD09BA" w:rsidRDefault="00CB0957">
      <w:pPr>
        <w:jc w:val="center"/>
        <w:rPr>
          <w:caps/>
          <w:szCs w:val="24"/>
        </w:rPr>
      </w:pPr>
      <w:r>
        <w:rPr>
          <w:caps/>
          <w:szCs w:val="24"/>
        </w:rPr>
        <w:t>CORNÉLIO PROCÓPIO</w:t>
      </w:r>
      <w:r w:rsidR="005F7B89" w:rsidRPr="00FD09BA">
        <w:rPr>
          <w:caps/>
          <w:szCs w:val="24"/>
        </w:rPr>
        <w:t xml:space="preserve"> </w:t>
      </w:r>
    </w:p>
    <w:p w:rsidR="005F7B89" w:rsidRPr="00FD09BA" w:rsidRDefault="008D54AE">
      <w:pPr>
        <w:jc w:val="center"/>
        <w:rPr>
          <w:caps/>
          <w:szCs w:val="24"/>
        </w:rPr>
      </w:pPr>
      <w:r w:rsidRPr="008D54AE">
        <w:rPr>
          <w:caps/>
          <w:color w:val="FF0000"/>
          <w:szCs w:val="24"/>
        </w:rPr>
        <w:t>mês</w:t>
      </w:r>
      <w:r>
        <w:rPr>
          <w:caps/>
          <w:szCs w:val="24"/>
        </w:rPr>
        <w:t>,</w:t>
      </w:r>
      <w:r w:rsidR="005F7B89" w:rsidRPr="00FD09BA">
        <w:rPr>
          <w:caps/>
          <w:szCs w:val="24"/>
        </w:rPr>
        <w:t xml:space="preserve"> </w:t>
      </w:r>
      <w:r w:rsidR="000139A3">
        <w:rPr>
          <w:caps/>
          <w:szCs w:val="24"/>
        </w:rPr>
        <w:t>201</w:t>
      </w:r>
      <w:r w:rsidR="000139A3" w:rsidRPr="000139A3">
        <w:rPr>
          <w:caps/>
          <w:color w:val="FF0000"/>
          <w:szCs w:val="24"/>
        </w:rPr>
        <w:t>X</w:t>
      </w:r>
    </w:p>
    <w:p w:rsidR="005F7B89" w:rsidRPr="008D54AE" w:rsidRDefault="005F7B89">
      <w:pPr>
        <w:jc w:val="center"/>
        <w:rPr>
          <w:color w:val="FF0000"/>
        </w:rPr>
      </w:pPr>
      <w:r w:rsidRPr="00FD09BA">
        <w:rPr>
          <w:caps/>
          <w:szCs w:val="24"/>
        </w:rPr>
        <w:br w:type="page"/>
      </w:r>
      <w:r w:rsidR="008D54AE" w:rsidRPr="008D54AE">
        <w:rPr>
          <w:color w:val="FF0000"/>
        </w:rPr>
        <w:lastRenderedPageBreak/>
        <w:t>Nome</w:t>
      </w:r>
    </w:p>
    <w:p w:rsidR="00216BEF" w:rsidRPr="008D54AE" w:rsidRDefault="008D54AE">
      <w:pPr>
        <w:jc w:val="center"/>
        <w:rPr>
          <w:color w:val="FF0000"/>
        </w:rPr>
      </w:pPr>
      <w:r w:rsidRPr="008D54AE">
        <w:rPr>
          <w:color w:val="FF0000"/>
        </w:rPr>
        <w:t>Nome</w:t>
      </w:r>
    </w:p>
    <w:p w:rsidR="00830217" w:rsidRPr="008D54AE" w:rsidRDefault="00830217">
      <w:pPr>
        <w:jc w:val="center"/>
        <w:rPr>
          <w:color w:val="FF0000"/>
        </w:rPr>
      </w:pPr>
      <w:r w:rsidRPr="008D54AE">
        <w:rPr>
          <w:color w:val="FF0000"/>
        </w:rPr>
        <w:t>N</w:t>
      </w:r>
      <w:r w:rsidR="008D54AE" w:rsidRPr="008D54AE">
        <w:rPr>
          <w:color w:val="FF0000"/>
        </w:rPr>
        <w:t>ome</w:t>
      </w: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B17C83" w:rsidRPr="008D54AE" w:rsidRDefault="008D54AE" w:rsidP="00B17C83">
      <w:pPr>
        <w:jc w:val="center"/>
        <w:outlineLvl w:val="0"/>
        <w:rPr>
          <w:b/>
          <w:caps/>
          <w:color w:val="FF0000"/>
          <w:sz w:val="28"/>
        </w:rPr>
      </w:pPr>
      <w:r w:rsidRPr="008D54AE">
        <w:rPr>
          <w:b/>
          <w:caps/>
          <w:color w:val="FF0000"/>
          <w:sz w:val="28"/>
        </w:rPr>
        <w:t>Título</w:t>
      </w:r>
    </w:p>
    <w:p w:rsidR="005F7B89" w:rsidRDefault="005F7B89">
      <w:pPr>
        <w:jc w:val="center"/>
        <w:rPr>
          <w:caps/>
        </w:rPr>
      </w:pPr>
    </w:p>
    <w:p w:rsidR="005F7B89" w:rsidRDefault="008D54AE">
      <w:pPr>
        <w:pStyle w:val="Recuodecorpodetexto2"/>
        <w:ind w:left="3969"/>
      </w:pPr>
      <w:r>
        <w:t>Relatório</w:t>
      </w:r>
      <w:r w:rsidR="001E577B">
        <w:t xml:space="preserve"> </w:t>
      </w:r>
      <w:r>
        <w:t>elaborado</w:t>
      </w:r>
      <w:r w:rsidR="005F7B89">
        <w:t xml:space="preserve"> </w:t>
      </w:r>
      <w:r w:rsidR="001E577B">
        <w:t xml:space="preserve">na disciplina de </w:t>
      </w:r>
      <w:r w:rsidRPr="008D54AE">
        <w:rPr>
          <w:color w:val="FF0000"/>
        </w:rPr>
        <w:t>XXXX</w:t>
      </w:r>
      <w:r w:rsidR="001E577B">
        <w:t xml:space="preserve"> do curso </w:t>
      </w:r>
      <w:r w:rsidR="00B17C83">
        <w:t xml:space="preserve">de </w:t>
      </w:r>
      <w:proofErr w:type="gramStart"/>
      <w:r w:rsidRPr="008D54AE">
        <w:rPr>
          <w:color w:val="FF0000"/>
        </w:rPr>
        <w:t>XXXXX</w:t>
      </w:r>
      <w:r w:rsidR="00CB0957">
        <w:t>,</w:t>
      </w:r>
      <w:r w:rsidR="005F7B89">
        <w:t>,</w:t>
      </w:r>
      <w:proofErr w:type="gramEnd"/>
      <w:r w:rsidR="005F7B89">
        <w:t xml:space="preserve"> </w:t>
      </w:r>
      <w:r w:rsidR="00B17C83">
        <w:t>do C</w:t>
      </w:r>
      <w:r>
        <w:t>a</w:t>
      </w:r>
      <w:r w:rsidR="00B17C83">
        <w:t xml:space="preserve">mpus </w:t>
      </w:r>
      <w:r>
        <w:t>C</w:t>
      </w:r>
      <w:r w:rsidR="00CB0957">
        <w:t>ornélio Procópio</w:t>
      </w:r>
      <w:r w:rsidR="00831A00">
        <w:t xml:space="preserve"> da Universidade Tecnológica Federal do Paraná.</w:t>
      </w:r>
    </w:p>
    <w:p w:rsidR="005F7B89" w:rsidRDefault="005F7B89">
      <w:pPr>
        <w:spacing w:before="40" w:after="40" w:line="360" w:lineRule="exact"/>
        <w:ind w:left="3969"/>
      </w:pPr>
    </w:p>
    <w:p w:rsidR="005F7B89" w:rsidRDefault="005F7B89">
      <w:pPr>
        <w:spacing w:before="40" w:after="40" w:line="360" w:lineRule="exact"/>
        <w:ind w:left="3969"/>
      </w:pPr>
      <w:r>
        <w:rPr>
          <w:b/>
        </w:rPr>
        <w:t>Orientador</w:t>
      </w:r>
      <w:r>
        <w:t xml:space="preserve">: Prof. </w:t>
      </w:r>
      <w:r w:rsidR="00CB0957">
        <w:t>Gisele Alves Santana</w:t>
      </w:r>
    </w:p>
    <w:p w:rsidR="000139A3" w:rsidRDefault="000139A3">
      <w:pPr>
        <w:spacing w:before="40" w:after="40" w:line="360" w:lineRule="exact"/>
        <w:ind w:left="3969"/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5F7B89" w:rsidRDefault="005F7B89">
      <w:pPr>
        <w:jc w:val="center"/>
        <w:rPr>
          <w:caps/>
        </w:rPr>
      </w:pPr>
    </w:p>
    <w:p w:rsidR="00BF7C98" w:rsidRDefault="00BF7C98">
      <w:pPr>
        <w:jc w:val="center"/>
        <w:rPr>
          <w:caps/>
        </w:rPr>
      </w:pPr>
    </w:p>
    <w:p w:rsidR="00BF7C98" w:rsidRDefault="00BF7C98">
      <w:pPr>
        <w:jc w:val="center"/>
        <w:rPr>
          <w:caps/>
        </w:rPr>
      </w:pPr>
    </w:p>
    <w:p w:rsidR="00BF7C98" w:rsidRDefault="00BF7C98">
      <w:pPr>
        <w:jc w:val="center"/>
        <w:rPr>
          <w:caps/>
        </w:rPr>
      </w:pPr>
    </w:p>
    <w:p w:rsidR="00BF7C98" w:rsidRPr="00FD09BA" w:rsidRDefault="00BF7C98">
      <w:pPr>
        <w:jc w:val="center"/>
        <w:rPr>
          <w:caps/>
        </w:rPr>
      </w:pPr>
    </w:p>
    <w:p w:rsidR="005F7B89" w:rsidRPr="00FD09BA" w:rsidRDefault="00CB0957">
      <w:pPr>
        <w:jc w:val="center"/>
        <w:rPr>
          <w:caps/>
        </w:rPr>
      </w:pPr>
      <w:r>
        <w:rPr>
          <w:caps/>
        </w:rPr>
        <w:t>CORNÉLIO PRÓCÓPIO</w:t>
      </w:r>
      <w:r w:rsidR="005F7B89" w:rsidRPr="00FD09BA">
        <w:rPr>
          <w:caps/>
        </w:rPr>
        <w:t xml:space="preserve"> </w:t>
      </w:r>
    </w:p>
    <w:p w:rsidR="005F7B89" w:rsidRPr="00FD09BA" w:rsidRDefault="008D54AE">
      <w:pPr>
        <w:jc w:val="center"/>
      </w:pPr>
      <w:r w:rsidRPr="008D54AE">
        <w:rPr>
          <w:caps/>
          <w:color w:val="FF0000"/>
        </w:rPr>
        <w:t>mês</w:t>
      </w:r>
      <w:r>
        <w:rPr>
          <w:caps/>
        </w:rPr>
        <w:t>,</w:t>
      </w:r>
      <w:r w:rsidR="005F7B89" w:rsidRPr="00FD09BA">
        <w:rPr>
          <w:caps/>
        </w:rPr>
        <w:t xml:space="preserve"> </w:t>
      </w:r>
      <w:r w:rsidR="00B17C83" w:rsidRPr="00FD09BA">
        <w:rPr>
          <w:caps/>
        </w:rPr>
        <w:t>201</w:t>
      </w:r>
      <w:r w:rsidR="00CB0957">
        <w:rPr>
          <w:caps/>
        </w:rPr>
        <w:t>8</w:t>
      </w:r>
    </w:p>
    <w:p w:rsidR="005F7B89" w:rsidRDefault="005F7B89">
      <w:pPr>
        <w:sectPr w:rsidR="005F7B89">
          <w:headerReference w:type="even" r:id="rId7"/>
          <w:headerReference w:type="default" r:id="rId8"/>
          <w:footerReference w:type="even" r:id="rId9"/>
          <w:headerReference w:type="first" r:id="rId10"/>
          <w:pgSz w:w="11907" w:h="16840" w:code="268"/>
          <w:pgMar w:top="1701" w:right="1134" w:bottom="1531" w:left="1701" w:header="720" w:footer="720" w:gutter="0"/>
          <w:pgNumType w:fmt="lowerRoman" w:start="1"/>
          <w:cols w:space="720"/>
          <w:formProt w:val="0"/>
          <w:titlePg/>
        </w:sectPr>
      </w:pPr>
    </w:p>
    <w:p w:rsidR="005F7B89" w:rsidRDefault="005F7B89">
      <w:pPr>
        <w:pStyle w:val="SubTituloIndice"/>
      </w:pPr>
      <w:bookmarkStart w:id="0" w:name="_Toc25654192"/>
      <w:bookmarkStart w:id="1" w:name="_Toc26072240"/>
      <w:bookmarkStart w:id="2" w:name="_Toc26085630"/>
      <w:r>
        <w:lastRenderedPageBreak/>
        <w:t>RESUMO</w:t>
      </w:r>
      <w:bookmarkEnd w:id="0"/>
      <w:bookmarkEnd w:id="1"/>
      <w:bookmarkEnd w:id="2"/>
    </w:p>
    <w:p w:rsidR="00FA4DF4" w:rsidRDefault="005F7B89">
      <w:r>
        <w:tab/>
      </w:r>
      <w:r w:rsidR="000D2D54">
        <w:t>Texto com aproximadamente 5-10 linhas, onde são apresentados de forma sucinta os objetivos, a metodologia e os principais resultados incluindo</w:t>
      </w:r>
      <w:r w:rsidR="00805224">
        <w:t xml:space="preserve"> algumas conclusões</w:t>
      </w:r>
      <w:r w:rsidR="002D6E59">
        <w:t>.</w:t>
      </w:r>
    </w:p>
    <w:p w:rsidR="005F7B89" w:rsidRPr="00805224" w:rsidRDefault="00805224">
      <w:pPr>
        <w:rPr>
          <w:bCs/>
          <w:sz w:val="20"/>
        </w:rPr>
      </w:pPr>
      <w:r w:rsidRPr="00805224">
        <w:rPr>
          <w:bCs/>
          <w:sz w:val="20"/>
        </w:rPr>
        <w:t>Palavras chave 3-5</w:t>
      </w:r>
      <w:r w:rsidR="002D6E59" w:rsidRPr="00805224">
        <w:rPr>
          <w:bCs/>
          <w:sz w:val="20"/>
        </w:rPr>
        <w:t>;</w:t>
      </w:r>
      <w:r w:rsidR="00110973" w:rsidRPr="00805224">
        <w:rPr>
          <w:bCs/>
          <w:sz w:val="20"/>
        </w:rPr>
        <w:t xml:space="preserve"> </w:t>
      </w:r>
    </w:p>
    <w:p w:rsidR="005F7B89" w:rsidRDefault="005F7B89">
      <w:pPr>
        <w:sectPr w:rsidR="005F7B89">
          <w:headerReference w:type="default" r:id="rId11"/>
          <w:footerReference w:type="default" r:id="rId12"/>
          <w:pgSz w:w="11907" w:h="16840" w:code="9"/>
          <w:pgMar w:top="1701" w:right="1134" w:bottom="1531" w:left="1701" w:header="680" w:footer="680" w:gutter="0"/>
          <w:pgNumType w:fmt="lowerRoman" w:start="1"/>
          <w:cols w:space="720"/>
        </w:sectPr>
      </w:pPr>
    </w:p>
    <w:p w:rsidR="005F7B89" w:rsidRDefault="00805224">
      <w:pPr>
        <w:pStyle w:val="SubTituloIndice"/>
      </w:pPr>
      <w:bookmarkStart w:id="3" w:name="_Toc25654195"/>
      <w:bookmarkStart w:id="4" w:name="_Toc26072246"/>
      <w:bookmarkStart w:id="5" w:name="_Toc26085636"/>
      <w:r>
        <w:lastRenderedPageBreak/>
        <w:t>S</w:t>
      </w:r>
      <w:r w:rsidR="005F7B89">
        <w:t>UMÁRIO</w:t>
      </w:r>
      <w:bookmarkEnd w:id="3"/>
      <w:bookmarkEnd w:id="4"/>
      <w:bookmarkEnd w:id="5"/>
    </w:p>
    <w:p w:rsidR="00951FFB" w:rsidRDefault="0094349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F7B89">
        <w:instrText xml:space="preserve"> TOC \o "1-3" \h \z \t "Subtítulo;1" </w:instrText>
      </w:r>
      <w:r>
        <w:fldChar w:fldCharType="separate"/>
      </w:r>
      <w:hyperlink w:anchor="_Toc416680581" w:history="1">
        <w:r w:rsidR="00951FFB" w:rsidRPr="00311425">
          <w:rPr>
            <w:rStyle w:val="Hyperlink"/>
            <w:noProof/>
          </w:rPr>
          <w:t>1</w:t>
        </w:r>
        <w:r w:rsidR="00951F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FFB" w:rsidRPr="00311425">
          <w:rPr>
            <w:rStyle w:val="Hyperlink"/>
            <w:noProof/>
          </w:rPr>
          <w:t>Introdução</w:t>
        </w:r>
        <w:r w:rsidR="00951FFB">
          <w:rPr>
            <w:noProof/>
            <w:webHidden/>
          </w:rPr>
          <w:tab/>
        </w:r>
        <w:r w:rsidR="00951FFB">
          <w:rPr>
            <w:noProof/>
            <w:webHidden/>
          </w:rPr>
          <w:fldChar w:fldCharType="begin"/>
        </w:r>
        <w:r w:rsidR="00951FFB">
          <w:rPr>
            <w:noProof/>
            <w:webHidden/>
          </w:rPr>
          <w:instrText xml:space="preserve"> PAGEREF _Toc416680581 \h </w:instrText>
        </w:r>
        <w:r w:rsidR="00951FFB">
          <w:rPr>
            <w:noProof/>
            <w:webHidden/>
          </w:rPr>
        </w:r>
        <w:r w:rsidR="00951FFB">
          <w:rPr>
            <w:noProof/>
            <w:webHidden/>
          </w:rPr>
          <w:fldChar w:fldCharType="separate"/>
        </w:r>
        <w:r w:rsidR="00951FFB">
          <w:rPr>
            <w:noProof/>
            <w:webHidden/>
          </w:rPr>
          <w:t>1</w:t>
        </w:r>
        <w:r w:rsidR="00951FFB">
          <w:rPr>
            <w:noProof/>
            <w:webHidden/>
          </w:rPr>
          <w:fldChar w:fldCharType="end"/>
        </w:r>
      </w:hyperlink>
    </w:p>
    <w:p w:rsidR="00951FFB" w:rsidRDefault="002910C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80582" w:history="1">
        <w:r w:rsidR="00951FFB" w:rsidRPr="00311425">
          <w:rPr>
            <w:rStyle w:val="Hyperlink"/>
            <w:noProof/>
          </w:rPr>
          <w:t>2</w:t>
        </w:r>
        <w:r w:rsidR="00951F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FFB" w:rsidRPr="00311425">
          <w:rPr>
            <w:rStyle w:val="Hyperlink"/>
            <w:noProof/>
          </w:rPr>
          <w:t>Fundamentação Teórica</w:t>
        </w:r>
        <w:r w:rsidR="00951FFB">
          <w:rPr>
            <w:noProof/>
            <w:webHidden/>
          </w:rPr>
          <w:tab/>
        </w:r>
        <w:r w:rsidR="00951FFB">
          <w:rPr>
            <w:noProof/>
            <w:webHidden/>
          </w:rPr>
          <w:fldChar w:fldCharType="begin"/>
        </w:r>
        <w:r w:rsidR="00951FFB">
          <w:rPr>
            <w:noProof/>
            <w:webHidden/>
          </w:rPr>
          <w:instrText xml:space="preserve"> PAGEREF _Toc416680582 \h </w:instrText>
        </w:r>
        <w:r w:rsidR="00951FFB">
          <w:rPr>
            <w:noProof/>
            <w:webHidden/>
          </w:rPr>
        </w:r>
        <w:r w:rsidR="00951FFB">
          <w:rPr>
            <w:noProof/>
            <w:webHidden/>
          </w:rPr>
          <w:fldChar w:fldCharType="separate"/>
        </w:r>
        <w:r w:rsidR="00951FFB">
          <w:rPr>
            <w:noProof/>
            <w:webHidden/>
          </w:rPr>
          <w:t>1</w:t>
        </w:r>
        <w:r w:rsidR="00951FFB">
          <w:rPr>
            <w:noProof/>
            <w:webHidden/>
          </w:rPr>
          <w:fldChar w:fldCharType="end"/>
        </w:r>
      </w:hyperlink>
    </w:p>
    <w:p w:rsidR="00951FFB" w:rsidRDefault="002910C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80583" w:history="1">
        <w:r w:rsidR="00951FFB" w:rsidRPr="00311425">
          <w:rPr>
            <w:rStyle w:val="Hyperlink"/>
            <w:noProof/>
          </w:rPr>
          <w:t>3</w:t>
        </w:r>
        <w:r w:rsidR="00951F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FFB" w:rsidRPr="00311425">
          <w:rPr>
            <w:rStyle w:val="Hyperlink"/>
            <w:noProof/>
          </w:rPr>
          <w:t>Procedimento Experimental</w:t>
        </w:r>
        <w:r w:rsidR="00951FFB">
          <w:rPr>
            <w:noProof/>
            <w:webHidden/>
          </w:rPr>
          <w:tab/>
        </w:r>
        <w:r w:rsidR="00951FFB">
          <w:rPr>
            <w:noProof/>
            <w:webHidden/>
          </w:rPr>
          <w:fldChar w:fldCharType="begin"/>
        </w:r>
        <w:r w:rsidR="00951FFB">
          <w:rPr>
            <w:noProof/>
            <w:webHidden/>
          </w:rPr>
          <w:instrText xml:space="preserve"> PAGEREF _Toc416680583 \h </w:instrText>
        </w:r>
        <w:r w:rsidR="00951FFB">
          <w:rPr>
            <w:noProof/>
            <w:webHidden/>
          </w:rPr>
        </w:r>
        <w:r w:rsidR="00951FFB">
          <w:rPr>
            <w:noProof/>
            <w:webHidden/>
          </w:rPr>
          <w:fldChar w:fldCharType="separate"/>
        </w:r>
        <w:r w:rsidR="00951FFB">
          <w:rPr>
            <w:noProof/>
            <w:webHidden/>
          </w:rPr>
          <w:t>1</w:t>
        </w:r>
        <w:r w:rsidR="00951FFB">
          <w:rPr>
            <w:noProof/>
            <w:webHidden/>
          </w:rPr>
          <w:fldChar w:fldCharType="end"/>
        </w:r>
      </w:hyperlink>
    </w:p>
    <w:p w:rsidR="00951FFB" w:rsidRDefault="002910C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80584" w:history="1">
        <w:r w:rsidR="00951FFB" w:rsidRPr="00311425">
          <w:rPr>
            <w:rStyle w:val="Hyperlink"/>
            <w:noProof/>
          </w:rPr>
          <w:t>4</w:t>
        </w:r>
        <w:r w:rsidR="00951F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FFB" w:rsidRPr="00311425">
          <w:rPr>
            <w:rStyle w:val="Hyperlink"/>
            <w:noProof/>
          </w:rPr>
          <w:t>Resultados e Discussões</w:t>
        </w:r>
        <w:r w:rsidR="00951FFB">
          <w:rPr>
            <w:noProof/>
            <w:webHidden/>
          </w:rPr>
          <w:tab/>
        </w:r>
        <w:r w:rsidR="00951FFB">
          <w:rPr>
            <w:noProof/>
            <w:webHidden/>
          </w:rPr>
          <w:fldChar w:fldCharType="begin"/>
        </w:r>
        <w:r w:rsidR="00951FFB">
          <w:rPr>
            <w:noProof/>
            <w:webHidden/>
          </w:rPr>
          <w:instrText xml:space="preserve"> PAGEREF _Toc416680584 \h </w:instrText>
        </w:r>
        <w:r w:rsidR="00951FFB">
          <w:rPr>
            <w:noProof/>
            <w:webHidden/>
          </w:rPr>
        </w:r>
        <w:r w:rsidR="00951FFB">
          <w:rPr>
            <w:noProof/>
            <w:webHidden/>
          </w:rPr>
          <w:fldChar w:fldCharType="separate"/>
        </w:r>
        <w:r w:rsidR="00951FFB">
          <w:rPr>
            <w:noProof/>
            <w:webHidden/>
          </w:rPr>
          <w:t>2</w:t>
        </w:r>
        <w:r w:rsidR="00951FFB">
          <w:rPr>
            <w:noProof/>
            <w:webHidden/>
          </w:rPr>
          <w:fldChar w:fldCharType="end"/>
        </w:r>
      </w:hyperlink>
    </w:p>
    <w:p w:rsidR="00951FFB" w:rsidRDefault="002910C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80585" w:history="1">
        <w:r w:rsidR="00951FFB" w:rsidRPr="00311425">
          <w:rPr>
            <w:rStyle w:val="Hyperlink"/>
            <w:noProof/>
          </w:rPr>
          <w:t>5</w:t>
        </w:r>
        <w:r w:rsidR="00951F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FFB" w:rsidRPr="00311425">
          <w:rPr>
            <w:rStyle w:val="Hyperlink"/>
            <w:noProof/>
          </w:rPr>
          <w:t>Conclusões</w:t>
        </w:r>
        <w:r w:rsidR="00951FFB">
          <w:rPr>
            <w:noProof/>
            <w:webHidden/>
          </w:rPr>
          <w:tab/>
        </w:r>
        <w:r w:rsidR="00951FFB">
          <w:rPr>
            <w:noProof/>
            <w:webHidden/>
          </w:rPr>
          <w:fldChar w:fldCharType="begin"/>
        </w:r>
        <w:r w:rsidR="00951FFB">
          <w:rPr>
            <w:noProof/>
            <w:webHidden/>
          </w:rPr>
          <w:instrText xml:space="preserve"> PAGEREF _Toc416680585 \h </w:instrText>
        </w:r>
        <w:r w:rsidR="00951FFB">
          <w:rPr>
            <w:noProof/>
            <w:webHidden/>
          </w:rPr>
        </w:r>
        <w:r w:rsidR="00951FFB">
          <w:rPr>
            <w:noProof/>
            <w:webHidden/>
          </w:rPr>
          <w:fldChar w:fldCharType="separate"/>
        </w:r>
        <w:r w:rsidR="00951FFB">
          <w:rPr>
            <w:noProof/>
            <w:webHidden/>
          </w:rPr>
          <w:t>3</w:t>
        </w:r>
        <w:r w:rsidR="00951FFB">
          <w:rPr>
            <w:noProof/>
            <w:webHidden/>
          </w:rPr>
          <w:fldChar w:fldCharType="end"/>
        </w:r>
      </w:hyperlink>
    </w:p>
    <w:p w:rsidR="005F7B89" w:rsidRDefault="00943498" w:rsidP="00766819">
      <w:pPr>
        <w:sectPr w:rsidR="005F7B89">
          <w:headerReference w:type="default" r:id="rId13"/>
          <w:pgSz w:w="11907" w:h="16840" w:code="9"/>
          <w:pgMar w:top="1701" w:right="1134" w:bottom="1531" w:left="1701" w:header="680" w:footer="680" w:gutter="0"/>
          <w:pgNumType w:fmt="lowerRoman"/>
          <w:cols w:space="720"/>
        </w:sectPr>
      </w:pPr>
      <w:r>
        <w:fldChar w:fldCharType="end"/>
      </w:r>
    </w:p>
    <w:p w:rsidR="005F7B89" w:rsidRDefault="005219A5" w:rsidP="009F7E03">
      <w:pPr>
        <w:pStyle w:val="Ttulo1"/>
        <w:numPr>
          <w:ilvl w:val="0"/>
          <w:numId w:val="3"/>
        </w:numPr>
      </w:pPr>
      <w:bookmarkStart w:id="6" w:name="_Toc416680581"/>
      <w:r>
        <w:lastRenderedPageBreak/>
        <w:t>Introdução</w:t>
      </w:r>
      <w:bookmarkEnd w:id="6"/>
    </w:p>
    <w:p w:rsidR="00D74810" w:rsidRDefault="00826D21" w:rsidP="00B2265B">
      <w:r>
        <w:tab/>
      </w:r>
      <w:bookmarkStart w:id="7" w:name="_Toc26085638"/>
      <w:bookmarkEnd w:id="7"/>
      <w:r w:rsidR="001A7A78">
        <w:t>Nesta secção deve-se contextualizar o assunto abordado no relatório. Escrever sobre o estado da arte, citar principais métodos utilizados/empregados para estudar o assunto. Pode-se fazer um breve histórico da evolução do assunto</w:t>
      </w:r>
      <w:r w:rsidR="000139A3">
        <w:t xml:space="preserve"> e</w:t>
      </w:r>
      <w:r w:rsidR="001A7A78">
        <w:t xml:space="preserve"> </w:t>
      </w:r>
      <w:r w:rsidR="000139A3">
        <w:t>a</w:t>
      </w:r>
      <w:r w:rsidR="001A7A78">
        <w:t xml:space="preserve">presentar algumas aplicações no cotidiano. No </w:t>
      </w:r>
      <w:r w:rsidR="00B2265B">
        <w:t>último parágrafo</w:t>
      </w:r>
      <w:r w:rsidR="007F302C">
        <w:t xml:space="preserve"> apresentar o objetivo do estudo.</w:t>
      </w:r>
    </w:p>
    <w:p w:rsidR="00941844" w:rsidRDefault="00941844" w:rsidP="00B2265B"/>
    <w:p w:rsidR="005F7B89" w:rsidRDefault="001A4BB2" w:rsidP="008731DA">
      <w:pPr>
        <w:pStyle w:val="Ttulo1"/>
      </w:pPr>
      <w:bookmarkStart w:id="8" w:name="_Toc26085644"/>
      <w:bookmarkStart w:id="9" w:name="_Toc416680582"/>
      <w:bookmarkEnd w:id="8"/>
      <w:r>
        <w:t>Fundamentação Teórica</w:t>
      </w:r>
      <w:bookmarkEnd w:id="9"/>
    </w:p>
    <w:p w:rsidR="007F302C" w:rsidRDefault="007F302C" w:rsidP="00CB25FA">
      <w:pPr>
        <w:tabs>
          <w:tab w:val="clear" w:pos="567"/>
          <w:tab w:val="left" w:pos="0"/>
        </w:tabs>
        <w:ind w:firstLine="709"/>
      </w:pPr>
      <w:r>
        <w:t>Apresentar</w:t>
      </w:r>
      <w:r w:rsidR="00CB25FA">
        <w:t xml:space="preserve"> os conceitos, leis, equa</w:t>
      </w:r>
      <w:r w:rsidR="00941844">
        <w:t>ç</w:t>
      </w:r>
      <w:r w:rsidR="00CB25FA">
        <w:t>ões necessárias a compreensão das discussões realizadas no trabalho.</w:t>
      </w:r>
    </w:p>
    <w:p w:rsidR="00CB25FA" w:rsidRDefault="005A753D" w:rsidP="00CB25FA">
      <w:pPr>
        <w:tabs>
          <w:tab w:val="clear" w:pos="567"/>
          <w:tab w:val="left" w:pos="0"/>
        </w:tabs>
        <w:ind w:firstLine="709"/>
      </w:pPr>
      <w:r>
        <w:t>Qualquer tipo de arte gráfica (desenhos, fotos, gráficos) deve ser inserida no texto como figura. Qualquer figura inserida no</w:t>
      </w:r>
      <w:r w:rsidR="00030AEF">
        <w:t xml:space="preserve"> trabalho deve ser citada no texto e deve ter uma finalidade relevante</w:t>
      </w:r>
      <w:r w:rsidR="00941844">
        <w:t>. As figuras devem ser numeradas e possuir legenda localizada abaixo da figura.</w:t>
      </w:r>
    </w:p>
    <w:p w:rsidR="00941844" w:rsidRDefault="00941844" w:rsidP="00CB25FA">
      <w:pPr>
        <w:tabs>
          <w:tab w:val="clear" w:pos="567"/>
          <w:tab w:val="left" w:pos="0"/>
        </w:tabs>
        <w:ind w:firstLine="709"/>
      </w:pPr>
      <w:r>
        <w:t>Equações devem ser numeradas, utilize o editor de equação do processador de texto para inseri-las no texto, as grandezas físicas presentes na equação devem ser definidas na sequência, como no exemplo da equação (1):</w:t>
      </w:r>
    </w:p>
    <w:p w:rsidR="00941844" w:rsidRDefault="00941844" w:rsidP="00065F82">
      <w:pPr>
        <w:tabs>
          <w:tab w:val="clear" w:pos="567"/>
          <w:tab w:val="left" w:pos="0"/>
        </w:tabs>
        <w:ind w:firstLine="709"/>
        <w:jc w:val="right"/>
      </w:pPr>
      <m:oMath>
        <m:r>
          <w:rPr>
            <w:rFonts w:ascii="Cambria Math" w:hAnsi="Cambria Math"/>
            <w:sz w:val="32"/>
            <w:szCs w:val="32"/>
          </w:rPr>
          <m:t>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65F82">
        <w:t xml:space="preserve">                                                         (1)</w:t>
      </w:r>
    </w:p>
    <w:p w:rsidR="00065F82" w:rsidRDefault="000139A3" w:rsidP="000139A3">
      <w:pPr>
        <w:tabs>
          <w:tab w:val="clear" w:pos="567"/>
          <w:tab w:val="left" w:pos="0"/>
        </w:tabs>
      </w:pPr>
      <w:r>
        <w:t>o</w:t>
      </w:r>
      <w:r w:rsidR="00065F82">
        <w:t xml:space="preserve">nde </w:t>
      </w:r>
      <w:r w:rsidR="00065F82" w:rsidRPr="00065F82">
        <w:rPr>
          <w:rFonts w:ascii="Times New Roman" w:hAnsi="Times New Roman"/>
          <w:i/>
        </w:rPr>
        <w:t>G</w:t>
      </w:r>
      <w:r w:rsidR="00065F82">
        <w:t xml:space="preserve"> é a constante da gravitação universal, </w:t>
      </w:r>
      <w:r w:rsidR="00065F82" w:rsidRPr="00065F82">
        <w:rPr>
          <w:rFonts w:ascii="Times New Roman" w:hAnsi="Times New Roman"/>
          <w:i/>
          <w:sz w:val="28"/>
          <w:szCs w:val="28"/>
        </w:rPr>
        <w:t>m</w:t>
      </w:r>
      <w:r w:rsidR="00065F82" w:rsidRPr="00065F82">
        <w:rPr>
          <w:rFonts w:ascii="Times New Roman" w:hAnsi="Times New Roman"/>
          <w:vertAlign w:val="subscript"/>
        </w:rPr>
        <w:t>1</w:t>
      </w:r>
      <w:r w:rsidR="00065F82">
        <w:t xml:space="preserve"> e </w:t>
      </w:r>
      <w:r w:rsidR="00065F82" w:rsidRPr="00065F82">
        <w:rPr>
          <w:rFonts w:ascii="Times New Roman" w:hAnsi="Times New Roman"/>
          <w:i/>
          <w:sz w:val="28"/>
          <w:szCs w:val="28"/>
        </w:rPr>
        <w:t>m</w:t>
      </w:r>
      <w:r w:rsidR="00065F82" w:rsidRPr="00065F82">
        <w:rPr>
          <w:rFonts w:ascii="Times New Roman" w:hAnsi="Times New Roman"/>
          <w:vertAlign w:val="subscript"/>
        </w:rPr>
        <w:t>2</w:t>
      </w:r>
      <w:r w:rsidR="00065F82">
        <w:t xml:space="preserve"> são as massas dos corpos e </w:t>
      </w:r>
      <w:r w:rsidR="00065F82" w:rsidRPr="00065F82">
        <w:rPr>
          <w:rFonts w:ascii="Times New Roman" w:hAnsi="Times New Roman"/>
          <w:i/>
          <w:sz w:val="28"/>
          <w:szCs w:val="28"/>
        </w:rPr>
        <w:t>r</w:t>
      </w:r>
      <w:r w:rsidR="00065F82">
        <w:t xml:space="preserve"> é a distância entre os corpos.</w:t>
      </w:r>
    </w:p>
    <w:p w:rsidR="00941844" w:rsidRPr="007F302C" w:rsidRDefault="00941844" w:rsidP="00CB25FA">
      <w:pPr>
        <w:tabs>
          <w:tab w:val="clear" w:pos="567"/>
          <w:tab w:val="left" w:pos="0"/>
        </w:tabs>
        <w:ind w:firstLine="709"/>
      </w:pPr>
    </w:p>
    <w:p w:rsidR="005F7B89" w:rsidRDefault="00FD09BA">
      <w:pPr>
        <w:pStyle w:val="Ttulo1"/>
      </w:pPr>
      <w:bookmarkStart w:id="10" w:name="_Toc26085645"/>
      <w:bookmarkStart w:id="11" w:name="_Toc26085651"/>
      <w:bookmarkStart w:id="12" w:name="_Toc416680583"/>
      <w:bookmarkEnd w:id="10"/>
      <w:bookmarkEnd w:id="11"/>
      <w:r>
        <w:t>Procedimento E</w:t>
      </w:r>
      <w:r w:rsidR="00A573E0">
        <w:t>xperimental</w:t>
      </w:r>
      <w:bookmarkEnd w:id="12"/>
    </w:p>
    <w:p w:rsidR="0025243B" w:rsidRPr="0025243B" w:rsidRDefault="00712608" w:rsidP="00712608">
      <w:pPr>
        <w:tabs>
          <w:tab w:val="clear" w:pos="567"/>
          <w:tab w:val="left" w:pos="142"/>
        </w:tabs>
        <w:ind w:firstLine="426"/>
      </w:pPr>
      <w:bookmarkStart w:id="13" w:name="_Toc26085652"/>
      <w:bookmarkEnd w:id="13"/>
      <w:r>
        <w:t>Descrever os equipamentos utilizados (não listar), citar quantidades apenas quando forem realmente necessárias. Utilizar figuras ou diagramas para ilustrar a montagem do sistema, quando possível incluir marca e modelo dos equipamentos. Exemplo de figura.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12"/>
      </w:tblGrid>
      <w:tr w:rsidR="006460D4" w:rsidTr="0021326A">
        <w:tc>
          <w:tcPr>
            <w:tcW w:w="9212" w:type="dxa"/>
            <w:shd w:val="clear" w:color="auto" w:fill="auto"/>
          </w:tcPr>
          <w:p w:rsidR="00F5294B" w:rsidRDefault="00FC6E21" w:rsidP="00F5294B">
            <w:pPr>
              <w:keepNext/>
              <w:jc w:val="center"/>
            </w:pPr>
            <w:r>
              <w:object w:dxaOrig="2779" w:dyaOrig="13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75pt;height:133.5pt" o:ole="">
                  <v:imagedata r:id="rId14" o:title=""/>
                </v:shape>
                <o:OLEObject Type="Embed" ProgID="CorelDRAW.Graphic.10" ShapeID="_x0000_i1025" DrawAspect="Content" ObjectID="_1603278074" r:id="rId15"/>
              </w:object>
            </w:r>
          </w:p>
          <w:p w:rsidR="006460D4" w:rsidRDefault="00F5294B" w:rsidP="00FC6E21">
            <w:pPr>
              <w:pStyle w:val="Legenda"/>
            </w:pPr>
            <w:bookmarkStart w:id="14" w:name="_Toc355105826"/>
            <w:r>
              <w:t xml:space="preserve">Figura </w:t>
            </w:r>
            <w:r w:rsidR="00131AED">
              <w:t>1.</w:t>
            </w:r>
            <w:r w:rsidRPr="00BA088D">
              <w:t xml:space="preserve"> Desenho esquemático do </w:t>
            </w:r>
            <w:bookmarkEnd w:id="14"/>
            <w:r w:rsidR="00FC6E21">
              <w:t>circuito RLC utilizado para o estudo de freqüência de ressonância</w:t>
            </w:r>
            <w:r w:rsidR="00AF058E">
              <w:t>.</w:t>
            </w:r>
          </w:p>
        </w:tc>
      </w:tr>
      <w:tr w:rsidR="006460D4" w:rsidTr="0021326A">
        <w:tc>
          <w:tcPr>
            <w:tcW w:w="9212" w:type="dxa"/>
            <w:shd w:val="clear" w:color="auto" w:fill="auto"/>
          </w:tcPr>
          <w:p w:rsidR="006460D4" w:rsidRDefault="006460D4" w:rsidP="00F5294B">
            <w:pPr>
              <w:pStyle w:val="Legenda"/>
            </w:pPr>
          </w:p>
        </w:tc>
      </w:tr>
    </w:tbl>
    <w:p w:rsidR="008428C1" w:rsidRPr="006460D4" w:rsidRDefault="00131AED" w:rsidP="006460D4">
      <w:r>
        <w:tab/>
        <w:t>Descrever também a metodologia empregada para as medições, condiç</w:t>
      </w:r>
      <w:r w:rsidR="0099209D">
        <w:t>ões em que foram realizadas, quantas vezes foram repetidas</w:t>
      </w:r>
      <w:r>
        <w:t>.</w:t>
      </w:r>
      <w:r w:rsidR="0099209D">
        <w:t xml:space="preserve"> Nesta seção não devem ser apresentados resultados.</w:t>
      </w:r>
    </w:p>
    <w:p w:rsidR="001075A8" w:rsidRDefault="001075A8"/>
    <w:p w:rsidR="005F7B89" w:rsidRDefault="00D97676">
      <w:pPr>
        <w:pStyle w:val="Ttulo1"/>
      </w:pPr>
      <w:bookmarkStart w:id="15" w:name="_Toc26085658"/>
      <w:bookmarkStart w:id="16" w:name="_Toc416680584"/>
      <w:bookmarkEnd w:id="15"/>
      <w:r>
        <w:t xml:space="preserve">Resultados e </w:t>
      </w:r>
      <w:r w:rsidR="000E642E">
        <w:t>D</w:t>
      </w:r>
      <w:r w:rsidR="00EB4992">
        <w:t>iscussões</w:t>
      </w:r>
      <w:bookmarkEnd w:id="16"/>
    </w:p>
    <w:p w:rsidR="00131AED" w:rsidRDefault="008428C1" w:rsidP="00F5294B">
      <w:r>
        <w:tab/>
      </w:r>
      <w:r w:rsidR="00131AED">
        <w:t>Apresentar os dados obtidos nas medições e outros valores relevantes como temperatura, pressão, etc. Sempre que possível apresentar esses valores em tabelas já com as conversões de unidades adequadas. Exemplo de tabela.</w:t>
      </w:r>
    </w:p>
    <w:p w:rsidR="00F5294B" w:rsidRDefault="00F5294B" w:rsidP="00F5294B">
      <w:pPr>
        <w:pStyle w:val="Legenda"/>
        <w:keepNext/>
      </w:pPr>
      <w:bookmarkStart w:id="17" w:name="_Toc355105838"/>
      <w:r>
        <w:t xml:space="preserve">Tabela </w:t>
      </w:r>
      <w:r w:rsidR="00131AED">
        <w:t>1</w:t>
      </w:r>
      <w:r>
        <w:t xml:space="preserve"> </w:t>
      </w:r>
      <w:r w:rsidRPr="00CB6DFC">
        <w:t>- Valores médios e desvios padrão da</w:t>
      </w:r>
      <w:r w:rsidR="00131AED">
        <w:t xml:space="preserve"> capacitância para as diferentes</w:t>
      </w:r>
      <w:r w:rsidRPr="00CB6DFC">
        <w:t xml:space="preserve"> distâncias e</w:t>
      </w:r>
      <w:r w:rsidR="00131AED">
        <w:t>ntre</w:t>
      </w:r>
      <w:r w:rsidRPr="00CB6DFC">
        <w:t xml:space="preserve"> </w:t>
      </w:r>
      <w:bookmarkEnd w:id="17"/>
      <w:r w:rsidR="00131AED">
        <w:t>as placas do capacitor</w:t>
      </w:r>
    </w:p>
    <w:tbl>
      <w:tblPr>
        <w:tblW w:w="4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552"/>
      </w:tblGrid>
      <w:tr w:rsidR="006475AE" w:rsidTr="00F96D0B">
        <w:trPr>
          <w:trHeight w:val="4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6475AE" w:rsidP="00131AED">
            <w:pPr>
              <w:jc w:val="center"/>
              <w:rPr>
                <w:b/>
                <w:sz w:val="18"/>
                <w:szCs w:val="18"/>
              </w:rPr>
            </w:pPr>
            <w:r w:rsidRPr="0021326A">
              <w:rPr>
                <w:b/>
                <w:sz w:val="18"/>
                <w:szCs w:val="18"/>
              </w:rPr>
              <w:t>Distância média (mm)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6475AE" w:rsidP="00131AED">
            <w:pPr>
              <w:jc w:val="center"/>
              <w:rPr>
                <w:b/>
                <w:sz w:val="18"/>
                <w:szCs w:val="18"/>
              </w:rPr>
            </w:pPr>
            <w:r w:rsidRPr="0021326A">
              <w:rPr>
                <w:b/>
                <w:sz w:val="18"/>
                <w:szCs w:val="18"/>
              </w:rPr>
              <w:t>Capacitância média (nF)</w:t>
            </w:r>
          </w:p>
        </w:tc>
      </w:tr>
      <w:tr w:rsidR="006475AE" w:rsidTr="00F96D0B">
        <w:trPr>
          <w:trHeight w:val="503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0C63B6" w:rsidP="00131AE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</w:t>
            </w:r>
            <w:r w:rsidR="00F96D0B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± 0,</w:t>
            </w:r>
            <w:r w:rsidR="00291AEC"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0C63B6" w:rsidP="00951FF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0,651 ± 0,</w:t>
            </w:r>
            <w:r w:rsidR="006475AE" w:rsidRPr="0021326A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951FF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475AE" w:rsidTr="00F96D0B">
        <w:trPr>
          <w:trHeight w:val="492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0C63B6" w:rsidP="00131AE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  <w:r w:rsidR="00F96D0B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±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0C63B6" w:rsidP="00951FF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0,352 ±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</w:tr>
      <w:tr w:rsidR="006475AE" w:rsidTr="00F96D0B">
        <w:trPr>
          <w:trHeight w:val="492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0C63B6" w:rsidP="00131AE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</w:t>
            </w:r>
            <w:r w:rsidR="00F96D0B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±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0C63B6" w:rsidP="00F96D0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</w:t>
            </w:r>
            <w:r w:rsidR="006475AE" w:rsidRPr="0021326A">
              <w:rPr>
                <w:rFonts w:ascii="Calibri" w:hAnsi="Calibri"/>
                <w:color w:val="000000"/>
                <w:sz w:val="22"/>
                <w:szCs w:val="22"/>
              </w:rPr>
              <w:t>246 ±</w:t>
            </w:r>
            <w:r w:rsidR="001A1F45" w:rsidRPr="0021326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003</w:t>
            </w:r>
          </w:p>
        </w:tc>
      </w:tr>
      <w:tr w:rsidR="006475AE" w:rsidTr="00F96D0B">
        <w:trPr>
          <w:trHeight w:val="503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0C63B6" w:rsidP="00131AE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</w:t>
            </w:r>
            <w:r w:rsidR="006475AE" w:rsidRPr="0021326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F96D0B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6475AE" w:rsidRPr="0021326A">
              <w:rPr>
                <w:rFonts w:ascii="Calibri" w:hAnsi="Calibri"/>
                <w:color w:val="000000"/>
                <w:sz w:val="22"/>
                <w:szCs w:val="22"/>
              </w:rPr>
              <w:t xml:space="preserve"> ±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0C63B6" w:rsidP="00951FF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0,183 ±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951FF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475AE" w:rsidTr="00F96D0B">
        <w:trPr>
          <w:trHeight w:val="492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6475AE" w:rsidRPr="0021326A" w:rsidRDefault="006475AE" w:rsidP="00131AE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326A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0C63B6">
              <w:rPr>
                <w:rFonts w:ascii="Calibri" w:hAnsi="Calibri"/>
                <w:color w:val="000000"/>
                <w:sz w:val="22"/>
                <w:szCs w:val="22"/>
              </w:rPr>
              <w:t>,8</w:t>
            </w:r>
            <w:r w:rsidR="00F96D0B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0C63B6">
              <w:rPr>
                <w:rFonts w:ascii="Calibri" w:hAnsi="Calibri"/>
                <w:color w:val="000000"/>
                <w:sz w:val="22"/>
                <w:szCs w:val="22"/>
              </w:rPr>
              <w:t xml:space="preserve"> ± 0,</w:t>
            </w:r>
            <w:r w:rsidRPr="0021326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75AE" w:rsidRPr="0021326A" w:rsidRDefault="000C63B6" w:rsidP="00F96D0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0,158 ± 0,</w:t>
            </w:r>
            <w:r w:rsidR="005D5FF6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</w:tr>
    </w:tbl>
    <w:p w:rsidR="0099209D" w:rsidRDefault="00EC150F" w:rsidP="00BF48D5">
      <w:r>
        <w:tab/>
      </w:r>
    </w:p>
    <w:p w:rsidR="00BF48D5" w:rsidRDefault="0099209D" w:rsidP="00BF48D5">
      <w:r>
        <w:tab/>
      </w:r>
      <w:r w:rsidR="00F96D0B">
        <w:t>Descrever o método utilizado para analisar os dados. No tratamento dos dados experimentais</w:t>
      </w:r>
      <w:r w:rsidR="00BF48D5">
        <w:t xml:space="preserve"> </w:t>
      </w:r>
      <w:r w:rsidR="00F96D0B">
        <w:t xml:space="preserve">deve-se levar em conta os algarismos significativos e a propagação </w:t>
      </w:r>
      <w:r w:rsidR="00F96D0B">
        <w:lastRenderedPageBreak/>
        <w:t>de erros</w:t>
      </w:r>
      <w:r w:rsidR="00BF48D5">
        <w:t xml:space="preserve">. Discutir o </w:t>
      </w:r>
      <w:r>
        <w:t>porquê</w:t>
      </w:r>
      <w:r w:rsidR="00BF48D5">
        <w:t xml:space="preserve"> de adotar os procedimentos de análise quais os objetivos a serem alcançados com tais procedimentos.</w:t>
      </w:r>
    </w:p>
    <w:p w:rsidR="0099209D" w:rsidRDefault="0099209D" w:rsidP="00BF48D5">
      <w:r>
        <w:tab/>
        <w:t>Gráficos devem ser inseridos como figuras, possuir numeração e legenda como no exemplo da figura 2.</w:t>
      </w:r>
    </w:p>
    <w:p w:rsidR="0099209D" w:rsidRDefault="0099209D" w:rsidP="00BF48D5"/>
    <w:p w:rsidR="0099209D" w:rsidRDefault="0099209D" w:rsidP="0099209D">
      <w:pPr>
        <w:jc w:val="center"/>
      </w:pPr>
      <w:r>
        <w:rPr>
          <w:noProof/>
        </w:rPr>
        <w:drawing>
          <wp:inline distT="0" distB="0" distL="0" distR="0">
            <wp:extent cx="4657725" cy="350520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9D" w:rsidRPr="0099209D" w:rsidRDefault="0099209D" w:rsidP="0099209D">
      <w:pPr>
        <w:jc w:val="center"/>
        <w:rPr>
          <w:sz w:val="20"/>
        </w:rPr>
      </w:pPr>
      <w:r w:rsidRPr="0099209D">
        <w:rPr>
          <w:sz w:val="20"/>
        </w:rPr>
        <w:t>Figura 2. Exemplo de como os gráficos devem ser apresentados</w:t>
      </w:r>
    </w:p>
    <w:p w:rsidR="00CF02A4" w:rsidRDefault="00CF02A4" w:rsidP="000C63B6"/>
    <w:p w:rsidR="0099209D" w:rsidRDefault="0099209D" w:rsidP="000C63B6"/>
    <w:p w:rsidR="005F7B89" w:rsidRDefault="001A4BB2" w:rsidP="001C6730">
      <w:pPr>
        <w:pStyle w:val="Ttulo1"/>
      </w:pPr>
      <w:bookmarkStart w:id="18" w:name="_Toc416680585"/>
      <w:r>
        <w:t>Conclusões</w:t>
      </w:r>
      <w:bookmarkEnd w:id="18"/>
    </w:p>
    <w:p w:rsidR="001C6730" w:rsidRDefault="001C6730" w:rsidP="001C6730">
      <w:r>
        <w:tab/>
      </w:r>
      <w:r w:rsidR="00BF48D5">
        <w:t xml:space="preserve">Comparar os resultados obtidos com valores de referência ou encontrados na literatura ou com medições feitas por outras pessoas. Discutir problemas/dificuldades encontrados com o método ou com os equipamentos, sendo estes possíveis fontes de erros. Sugerir melhorias para o método/equipamentos. Comentar o tipo de contribuição que o experimento trouxe para o aprendizado. </w:t>
      </w:r>
    </w:p>
    <w:p w:rsidR="001C6730" w:rsidRPr="001C6730" w:rsidRDefault="001C6730" w:rsidP="001C6730">
      <w:pPr>
        <w:sectPr w:rsidR="001C6730" w:rsidRPr="001C6730" w:rsidSect="00F81366">
          <w:headerReference w:type="first" r:id="rId17"/>
          <w:pgSz w:w="11907" w:h="16840" w:code="9"/>
          <w:pgMar w:top="1701" w:right="1134" w:bottom="1531" w:left="1701" w:header="680" w:footer="170" w:gutter="0"/>
          <w:pgNumType w:start="1"/>
          <w:cols w:space="720"/>
          <w:docGrid w:linePitch="326"/>
        </w:sectPr>
      </w:pPr>
    </w:p>
    <w:p w:rsidR="00197694" w:rsidRDefault="005F7B89" w:rsidP="007B06A4">
      <w:pPr>
        <w:pStyle w:val="Subttulo"/>
        <w:jc w:val="both"/>
      </w:pPr>
      <w:bookmarkStart w:id="19" w:name="_Toc26085667"/>
      <w:r>
        <w:lastRenderedPageBreak/>
        <w:t>REFERÊNCIA</w:t>
      </w:r>
      <w:bookmarkEnd w:id="19"/>
      <w:r w:rsidR="00E12AB0">
        <w:t>S</w:t>
      </w:r>
    </w:p>
    <w:p w:rsidR="00197694" w:rsidRDefault="00197694" w:rsidP="00197694">
      <w:r>
        <w:t>HALLIDAY, D.</w:t>
      </w:r>
      <w:r w:rsidR="00A33409">
        <w:t xml:space="preserve"> RESNICK, R. Fundamentos de Física: Eletromagnetismo. 8</w:t>
      </w:r>
      <w:r w:rsidR="00A33409">
        <w:rPr>
          <w:vertAlign w:val="superscript"/>
        </w:rPr>
        <w:t>a</w:t>
      </w:r>
      <w:r w:rsidR="00A33409">
        <w:t xml:space="preserve"> Ed. Rio de Janeiro: Livros Técnicos e Científicos, 2009.</w:t>
      </w:r>
      <w:r w:rsidR="00A33409" w:rsidRPr="00A33409">
        <w:t xml:space="preserve"> </w:t>
      </w:r>
      <w:r w:rsidR="00A33409">
        <w:t>Vol 3.</w:t>
      </w:r>
      <w:r w:rsidR="009416C2">
        <w:t xml:space="preserve"> 396 p.</w:t>
      </w:r>
    </w:p>
    <w:p w:rsidR="00D96723" w:rsidRPr="00A33409" w:rsidRDefault="00D96723" w:rsidP="009416C2">
      <w:r>
        <w:t>TIPLER, P. A. Física. Rio de Janeiro: Editora Guanabara Dois S.A., 1978. vol. 2.</w:t>
      </w:r>
    </w:p>
    <w:p w:rsidR="00A33409" w:rsidRPr="00FD09BA" w:rsidRDefault="00A33409" w:rsidP="00197694">
      <w:pPr>
        <w:rPr>
          <w:lang w:val="en-US"/>
        </w:rPr>
      </w:pPr>
      <w:r>
        <w:t>ULABY, F. T. Eletromagnetismo para Engenheiros. 1</w:t>
      </w:r>
      <w:r>
        <w:rPr>
          <w:vertAlign w:val="superscript"/>
        </w:rPr>
        <w:t>a</w:t>
      </w:r>
      <w:r>
        <w:t xml:space="preserve"> Ed. Porto Alegre: Bookman Companhia Editora Ltda, 2007.</w:t>
      </w:r>
      <w:r w:rsidR="009416C2">
        <w:t xml:space="preserve"> </w:t>
      </w:r>
      <w:r w:rsidR="009416C2" w:rsidRPr="00FD09BA">
        <w:rPr>
          <w:lang w:val="en-US"/>
        </w:rPr>
        <w:t>382 p.</w:t>
      </w:r>
    </w:p>
    <w:p w:rsidR="005445C4" w:rsidRDefault="005445C4" w:rsidP="005445C4">
      <w:pPr>
        <w:rPr>
          <w:lang w:val="en-US"/>
        </w:rPr>
      </w:pPr>
      <w:r>
        <w:rPr>
          <w:lang w:val="en-US"/>
        </w:rPr>
        <w:t>WILLIAMS, H.</w:t>
      </w:r>
      <w:r w:rsidRPr="001927A0">
        <w:rPr>
          <w:lang w:val="en-US"/>
        </w:rPr>
        <w:t xml:space="preserve"> S</w:t>
      </w:r>
      <w:r>
        <w:rPr>
          <w:lang w:val="en-US"/>
        </w:rPr>
        <w:t>MITH</w:t>
      </w:r>
      <w:r w:rsidRPr="001927A0">
        <w:rPr>
          <w:lang w:val="en-US"/>
        </w:rPr>
        <w:t>. A Hi</w:t>
      </w:r>
      <w:bookmarkStart w:id="20" w:name="_GoBack"/>
      <w:bookmarkEnd w:id="20"/>
      <w:r w:rsidRPr="001927A0">
        <w:rPr>
          <w:lang w:val="en-US"/>
        </w:rPr>
        <w:t>story of Science Volume II, Part VI: The L</w:t>
      </w:r>
      <w:r>
        <w:rPr>
          <w:lang w:val="en-US"/>
        </w:rPr>
        <w:t>eyden Jar Discovered</w:t>
      </w:r>
      <w:r w:rsidRPr="001927A0">
        <w:rPr>
          <w:lang w:val="en-US"/>
        </w:rPr>
        <w:t>.</w:t>
      </w:r>
      <w:r w:rsidR="00E955FF">
        <w:rPr>
          <w:lang w:val="en-US"/>
        </w:rPr>
        <w:t xml:space="preserve"> </w:t>
      </w:r>
      <w:r w:rsidR="00E955FF" w:rsidRPr="00941844">
        <w:rPr>
          <w:rFonts w:ascii="Verdana" w:hAnsi="Verdana"/>
          <w:color w:val="000000"/>
          <w:shd w:val="clear" w:color="auto" w:fill="FFFFFF"/>
          <w:lang w:val="en-US"/>
        </w:rPr>
        <w:t xml:space="preserve">BiblioBazaar, </w:t>
      </w:r>
      <w:r w:rsidR="00E955FF">
        <w:rPr>
          <w:lang w:val="en-US"/>
        </w:rPr>
        <w:t>2009</w:t>
      </w:r>
    </w:p>
    <w:p w:rsidR="005445C4" w:rsidRDefault="005445C4" w:rsidP="005445C4">
      <w:pPr>
        <w:rPr>
          <w:lang w:val="en-US"/>
        </w:rPr>
      </w:pPr>
      <w:r>
        <w:rPr>
          <w:lang w:val="en-US"/>
        </w:rPr>
        <w:t>HOUSTON, EDWIN J.</w:t>
      </w:r>
      <w:r w:rsidRPr="001927A0">
        <w:rPr>
          <w:lang w:val="en-US"/>
        </w:rPr>
        <w:t xml:space="preserve"> Electricity in Every-day Life. [S.l.]: P. F. Collier &amp; Son, 1905.</w:t>
      </w:r>
    </w:p>
    <w:p w:rsidR="005445C4" w:rsidRDefault="005445C4" w:rsidP="005445C4">
      <w:r w:rsidRPr="00E505F2">
        <w:rPr>
          <w:lang w:val="en-US"/>
        </w:rPr>
        <w:t>SEARS, Francis Weston; ZEMANSKY, Mark Waldo; YOUNG, Hugh D.; FREEDMAN, Roger A. Física</w:t>
      </w:r>
      <w:r>
        <w:rPr>
          <w:lang w:val="en-US"/>
        </w:rPr>
        <w:t xml:space="preserve"> III: Eletromagnetismo</w:t>
      </w:r>
      <w:r w:rsidRPr="00E505F2">
        <w:rPr>
          <w:lang w:val="en-US"/>
        </w:rPr>
        <w:t>. 1</w:t>
      </w:r>
      <w:r>
        <w:rPr>
          <w:lang w:val="en-US"/>
        </w:rPr>
        <w:t>2</w:t>
      </w:r>
      <w:r w:rsidRPr="00E505F2">
        <w:rPr>
          <w:lang w:val="en-US"/>
        </w:rPr>
        <w:t xml:space="preserve">. ed. </w:t>
      </w:r>
      <w:smartTag w:uri="urn:schemas-microsoft-com:office:smarttags" w:element="City">
        <w:smartTag w:uri="urn:schemas-microsoft-com:office:smarttags" w:element="place">
          <w:r w:rsidRPr="00E505F2">
            <w:rPr>
              <w:lang w:val="en-US"/>
            </w:rPr>
            <w:t>São Paulo</w:t>
          </w:r>
        </w:smartTag>
      </w:smartTag>
      <w:r w:rsidRPr="00E505F2">
        <w:rPr>
          <w:lang w:val="en-US"/>
        </w:rPr>
        <w:t>: Pearson Addison Wesley, 200</w:t>
      </w:r>
      <w:r>
        <w:rPr>
          <w:lang w:val="en-US"/>
        </w:rPr>
        <w:t>9</w:t>
      </w:r>
    </w:p>
    <w:sectPr w:rsidR="005445C4" w:rsidSect="00954A67">
      <w:headerReference w:type="default" r:id="rId18"/>
      <w:pgSz w:w="11907" w:h="16840" w:code="9"/>
      <w:pgMar w:top="1701" w:right="1134" w:bottom="1531" w:left="170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0CD" w:rsidRDefault="002910CD">
      <w:pPr>
        <w:spacing w:after="0" w:line="240" w:lineRule="auto"/>
      </w:pPr>
      <w:r>
        <w:separator/>
      </w:r>
    </w:p>
  </w:endnote>
  <w:endnote w:type="continuationSeparator" w:id="0">
    <w:p w:rsidR="002910CD" w:rsidRDefault="0029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94349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184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84E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60184E" w:rsidRDefault="006018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60184E" w:rsidP="001E57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0CD" w:rsidRDefault="002910CD">
      <w:pPr>
        <w:spacing w:after="0" w:line="240" w:lineRule="auto"/>
      </w:pPr>
      <w:r>
        <w:separator/>
      </w:r>
    </w:p>
  </w:footnote>
  <w:footnote w:type="continuationSeparator" w:id="0">
    <w:p w:rsidR="002910CD" w:rsidRDefault="0029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9434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184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84E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60184E" w:rsidRDefault="0060184E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60184E">
    <w:pPr>
      <w:pStyle w:val="Cabealho"/>
      <w:framePr w:wrap="around" w:vAnchor="text" w:hAnchor="margin" w:xAlign="right" w:y="1"/>
      <w:rPr>
        <w:rStyle w:val="Nmerodepgina"/>
      </w:rPr>
    </w:pPr>
  </w:p>
  <w:p w:rsidR="0060184E" w:rsidRDefault="0060184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60184E" w:rsidP="00562F12">
    <w:pPr>
      <w:pStyle w:val="Cabealho"/>
      <w:tabs>
        <w:tab w:val="clear" w:pos="567"/>
        <w:tab w:val="clear" w:pos="4419"/>
        <w:tab w:val="clear" w:pos="8838"/>
        <w:tab w:val="left" w:pos="6144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943498" w:rsidP="00CB2048">
    <w:pPr>
      <w:pStyle w:val="Cabealho"/>
      <w:jc w:val="right"/>
      <w:rPr>
        <w:sz w:val="16"/>
      </w:rPr>
    </w:pPr>
    <w:r w:rsidRPr="00766819">
      <w:rPr>
        <w:sz w:val="16"/>
      </w:rPr>
      <w:fldChar w:fldCharType="begin"/>
    </w:r>
    <w:r w:rsidR="0060184E" w:rsidRPr="00766819">
      <w:rPr>
        <w:sz w:val="16"/>
      </w:rPr>
      <w:instrText xml:space="preserve"> PAGE   \* MERGEFORMAT </w:instrText>
    </w:r>
    <w:r w:rsidRPr="00766819">
      <w:rPr>
        <w:sz w:val="16"/>
      </w:rPr>
      <w:fldChar w:fldCharType="separate"/>
    </w:r>
    <w:r w:rsidR="006342A2">
      <w:rPr>
        <w:noProof/>
        <w:sz w:val="16"/>
      </w:rPr>
      <w:t>i</w:t>
    </w:r>
    <w:r w:rsidRPr="00766819">
      <w:rPr>
        <w:noProof/>
        <w:sz w:val="16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1768"/>
      <w:docPartObj>
        <w:docPartGallery w:val="Page Numbers (Top of Page)"/>
        <w:docPartUnique/>
      </w:docPartObj>
    </w:sdtPr>
    <w:sdtEndPr/>
    <w:sdtContent>
      <w:p w:rsidR="00F81366" w:rsidRDefault="002910CD" w:rsidP="00CB204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2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184E" w:rsidRPr="00766819" w:rsidRDefault="0060184E" w:rsidP="00766819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60184E" w:rsidP="00562F12">
    <w:pPr>
      <w:pStyle w:val="Cabealho"/>
      <w:tabs>
        <w:tab w:val="clear" w:pos="567"/>
        <w:tab w:val="clear" w:pos="4419"/>
        <w:tab w:val="clear" w:pos="8838"/>
        <w:tab w:val="left" w:pos="6144"/>
      </w:tabs>
    </w:pPr>
    <w:r>
      <w:rPr>
        <w:b/>
        <w:i/>
        <w:sz w:val="16"/>
      </w:rPr>
      <w:t>Capítulo 3 Procedimento Experimental</w:t>
    </w:r>
    <w:r>
      <w:rPr>
        <w:b/>
        <w:i/>
        <w:sz w:val="16"/>
      </w:rPr>
      <w:tab/>
    </w:r>
    <w:r>
      <w:rPr>
        <w:b/>
        <w:i/>
        <w:sz w:val="16"/>
      </w:rPr>
      <w:tab/>
    </w:r>
    <w:r>
      <w:rPr>
        <w:b/>
        <w:i/>
        <w:sz w:val="16"/>
      </w:rPr>
      <w:tab/>
    </w:r>
    <w:r>
      <w:rPr>
        <w:b/>
        <w:i/>
        <w:sz w:val="16"/>
      </w:rPr>
      <w:tab/>
    </w:r>
    <w:r>
      <w:rPr>
        <w:b/>
        <w:i/>
        <w:sz w:val="16"/>
      </w:rPr>
      <w:tab/>
      <w:t xml:space="preserve">        13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4E" w:rsidRDefault="0060184E">
    <w:pPr>
      <w:pStyle w:val="Cabealho"/>
      <w:tabs>
        <w:tab w:val="clear" w:pos="567"/>
        <w:tab w:val="clear" w:pos="4419"/>
        <w:tab w:val="clear" w:pos="8838"/>
        <w:tab w:val="right" w:pos="9072"/>
      </w:tabs>
      <w:spacing w:after="0" w:line="240" w:lineRule="auto"/>
      <w:jc w:val="center"/>
      <w:rPr>
        <w:sz w:val="16"/>
      </w:rPr>
    </w:pPr>
    <w:r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42E5"/>
    <w:multiLevelType w:val="singleLevel"/>
    <w:tmpl w:val="0AE07B0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">
    <w:nsid w:val="782161E8"/>
    <w:multiLevelType w:val="multilevel"/>
    <w:tmpl w:val="AECC689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21"/>
    <w:rsid w:val="000016B8"/>
    <w:rsid w:val="000111C5"/>
    <w:rsid w:val="000139A3"/>
    <w:rsid w:val="00030AEF"/>
    <w:rsid w:val="000504F7"/>
    <w:rsid w:val="0005316A"/>
    <w:rsid w:val="000568F1"/>
    <w:rsid w:val="00065F82"/>
    <w:rsid w:val="000660AD"/>
    <w:rsid w:val="000859D1"/>
    <w:rsid w:val="00092A09"/>
    <w:rsid w:val="000A3FFE"/>
    <w:rsid w:val="000B0607"/>
    <w:rsid w:val="000B5BA2"/>
    <w:rsid w:val="000C015A"/>
    <w:rsid w:val="000C34EC"/>
    <w:rsid w:val="000C5AFB"/>
    <w:rsid w:val="000C63B6"/>
    <w:rsid w:val="000D2D54"/>
    <w:rsid w:val="000E642E"/>
    <w:rsid w:val="00105AD9"/>
    <w:rsid w:val="001075A8"/>
    <w:rsid w:val="00110973"/>
    <w:rsid w:val="00131AED"/>
    <w:rsid w:val="00150A94"/>
    <w:rsid w:val="00175CE1"/>
    <w:rsid w:val="00197694"/>
    <w:rsid w:val="001A1F45"/>
    <w:rsid w:val="001A4BB2"/>
    <w:rsid w:val="001A7A78"/>
    <w:rsid w:val="001A7B5D"/>
    <w:rsid w:val="001B1391"/>
    <w:rsid w:val="001C6730"/>
    <w:rsid w:val="001E577B"/>
    <w:rsid w:val="001F1671"/>
    <w:rsid w:val="0021326A"/>
    <w:rsid w:val="00216BEF"/>
    <w:rsid w:val="00217310"/>
    <w:rsid w:val="00221C11"/>
    <w:rsid w:val="00246D54"/>
    <w:rsid w:val="0025243B"/>
    <w:rsid w:val="002910CD"/>
    <w:rsid w:val="00291AEC"/>
    <w:rsid w:val="002B16D4"/>
    <w:rsid w:val="002D3FF9"/>
    <w:rsid w:val="002D6E59"/>
    <w:rsid w:val="003438E8"/>
    <w:rsid w:val="00396DB2"/>
    <w:rsid w:val="003B49D9"/>
    <w:rsid w:val="003B7216"/>
    <w:rsid w:val="003B7CCF"/>
    <w:rsid w:val="003D193C"/>
    <w:rsid w:val="003F5A23"/>
    <w:rsid w:val="004118E1"/>
    <w:rsid w:val="004426CC"/>
    <w:rsid w:val="00446609"/>
    <w:rsid w:val="00447B90"/>
    <w:rsid w:val="00472715"/>
    <w:rsid w:val="004A0FD7"/>
    <w:rsid w:val="004C4D3F"/>
    <w:rsid w:val="004F7AC3"/>
    <w:rsid w:val="005176FB"/>
    <w:rsid w:val="005219A5"/>
    <w:rsid w:val="005445C4"/>
    <w:rsid w:val="00562F12"/>
    <w:rsid w:val="005666CB"/>
    <w:rsid w:val="005736F4"/>
    <w:rsid w:val="005A753D"/>
    <w:rsid w:val="005C565F"/>
    <w:rsid w:val="005D5FF6"/>
    <w:rsid w:val="005E761D"/>
    <w:rsid w:val="005F7B89"/>
    <w:rsid w:val="0060184E"/>
    <w:rsid w:val="00627C0C"/>
    <w:rsid w:val="006305EC"/>
    <w:rsid w:val="006342A2"/>
    <w:rsid w:val="00642119"/>
    <w:rsid w:val="006460D4"/>
    <w:rsid w:val="006475AE"/>
    <w:rsid w:val="00651FCE"/>
    <w:rsid w:val="0065441F"/>
    <w:rsid w:val="00663958"/>
    <w:rsid w:val="00671019"/>
    <w:rsid w:val="00686846"/>
    <w:rsid w:val="00701DF5"/>
    <w:rsid w:val="00712608"/>
    <w:rsid w:val="00766819"/>
    <w:rsid w:val="00787D40"/>
    <w:rsid w:val="00797F1F"/>
    <w:rsid w:val="007A7876"/>
    <w:rsid w:val="007B06A4"/>
    <w:rsid w:val="007B1BFC"/>
    <w:rsid w:val="007B4580"/>
    <w:rsid w:val="007F302C"/>
    <w:rsid w:val="007F5CD7"/>
    <w:rsid w:val="00800F37"/>
    <w:rsid w:val="008045DC"/>
    <w:rsid w:val="00805224"/>
    <w:rsid w:val="008153D5"/>
    <w:rsid w:val="008178FD"/>
    <w:rsid w:val="00826D21"/>
    <w:rsid w:val="00830217"/>
    <w:rsid w:val="00831A00"/>
    <w:rsid w:val="008329E3"/>
    <w:rsid w:val="008428C1"/>
    <w:rsid w:val="008656FC"/>
    <w:rsid w:val="008731DA"/>
    <w:rsid w:val="00882579"/>
    <w:rsid w:val="008977A3"/>
    <w:rsid w:val="008A0CB9"/>
    <w:rsid w:val="008C3D83"/>
    <w:rsid w:val="008D0A9B"/>
    <w:rsid w:val="008D54AE"/>
    <w:rsid w:val="008E35EA"/>
    <w:rsid w:val="008F0F61"/>
    <w:rsid w:val="008F78D6"/>
    <w:rsid w:val="00937CE1"/>
    <w:rsid w:val="009416C2"/>
    <w:rsid w:val="00941844"/>
    <w:rsid w:val="00943498"/>
    <w:rsid w:val="00951FFB"/>
    <w:rsid w:val="00952095"/>
    <w:rsid w:val="00954A67"/>
    <w:rsid w:val="009851B9"/>
    <w:rsid w:val="0099209D"/>
    <w:rsid w:val="009C2512"/>
    <w:rsid w:val="009D3766"/>
    <w:rsid w:val="009D5ED9"/>
    <w:rsid w:val="009E3CD0"/>
    <w:rsid w:val="009F0833"/>
    <w:rsid w:val="009F50ED"/>
    <w:rsid w:val="009F7E03"/>
    <w:rsid w:val="00A0129D"/>
    <w:rsid w:val="00A07260"/>
    <w:rsid w:val="00A13B15"/>
    <w:rsid w:val="00A33409"/>
    <w:rsid w:val="00A364C4"/>
    <w:rsid w:val="00A573E0"/>
    <w:rsid w:val="00A674B6"/>
    <w:rsid w:val="00A81988"/>
    <w:rsid w:val="00AB3293"/>
    <w:rsid w:val="00AB6BD2"/>
    <w:rsid w:val="00AD0793"/>
    <w:rsid w:val="00AD3A46"/>
    <w:rsid w:val="00AD6858"/>
    <w:rsid w:val="00AF058E"/>
    <w:rsid w:val="00AF46CE"/>
    <w:rsid w:val="00B03A12"/>
    <w:rsid w:val="00B104F8"/>
    <w:rsid w:val="00B11162"/>
    <w:rsid w:val="00B17C83"/>
    <w:rsid w:val="00B2265B"/>
    <w:rsid w:val="00B35820"/>
    <w:rsid w:val="00B80FF2"/>
    <w:rsid w:val="00B941F9"/>
    <w:rsid w:val="00BD78AD"/>
    <w:rsid w:val="00BF48D5"/>
    <w:rsid w:val="00BF7C98"/>
    <w:rsid w:val="00C32AAB"/>
    <w:rsid w:val="00C730F5"/>
    <w:rsid w:val="00C90846"/>
    <w:rsid w:val="00C93D5F"/>
    <w:rsid w:val="00CA13F7"/>
    <w:rsid w:val="00CB0957"/>
    <w:rsid w:val="00CB2048"/>
    <w:rsid w:val="00CB25FA"/>
    <w:rsid w:val="00CB4AC9"/>
    <w:rsid w:val="00CF02A4"/>
    <w:rsid w:val="00CF5CB4"/>
    <w:rsid w:val="00D1326B"/>
    <w:rsid w:val="00D141F8"/>
    <w:rsid w:val="00D20B8F"/>
    <w:rsid w:val="00D73977"/>
    <w:rsid w:val="00D74810"/>
    <w:rsid w:val="00D96723"/>
    <w:rsid w:val="00D97676"/>
    <w:rsid w:val="00DA7457"/>
    <w:rsid w:val="00DB3DAD"/>
    <w:rsid w:val="00DE4ECD"/>
    <w:rsid w:val="00DF784D"/>
    <w:rsid w:val="00E12AB0"/>
    <w:rsid w:val="00E3250B"/>
    <w:rsid w:val="00E44FDB"/>
    <w:rsid w:val="00E5015A"/>
    <w:rsid w:val="00E64C89"/>
    <w:rsid w:val="00E754D4"/>
    <w:rsid w:val="00E75EB0"/>
    <w:rsid w:val="00E76F54"/>
    <w:rsid w:val="00E955FF"/>
    <w:rsid w:val="00EA5774"/>
    <w:rsid w:val="00EB4992"/>
    <w:rsid w:val="00EC150F"/>
    <w:rsid w:val="00EC2486"/>
    <w:rsid w:val="00ED7636"/>
    <w:rsid w:val="00EE095D"/>
    <w:rsid w:val="00EE4EC8"/>
    <w:rsid w:val="00EF21C8"/>
    <w:rsid w:val="00F32171"/>
    <w:rsid w:val="00F5294B"/>
    <w:rsid w:val="00F70D6E"/>
    <w:rsid w:val="00F81366"/>
    <w:rsid w:val="00F96D0B"/>
    <w:rsid w:val="00FA4DF4"/>
    <w:rsid w:val="00FC6E21"/>
    <w:rsid w:val="00FD09BA"/>
    <w:rsid w:val="00FD2425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5B949E36-8B38-4B17-8C63-B54AF039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A67"/>
    <w:pPr>
      <w:tabs>
        <w:tab w:val="left" w:pos="567"/>
      </w:tabs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54A67"/>
    <w:pPr>
      <w:keepNext/>
      <w:numPr>
        <w:numId w:val="1"/>
      </w:numPr>
      <w:spacing w:after="240" w:line="480" w:lineRule="auto"/>
      <w:ind w:left="454" w:hanging="454"/>
      <w:jc w:val="left"/>
      <w:outlineLvl w:val="0"/>
    </w:pPr>
    <w:rPr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954A67"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4A67"/>
    <w:pPr>
      <w:keepNext/>
      <w:numPr>
        <w:ilvl w:val="2"/>
        <w:numId w:val="1"/>
      </w:numPr>
      <w:spacing w:before="12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954A67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Ttulo5">
    <w:name w:val="heading 5"/>
    <w:basedOn w:val="Normal"/>
    <w:next w:val="Normal"/>
    <w:qFormat/>
    <w:rsid w:val="00954A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54A67"/>
    <w:pPr>
      <w:keepNext/>
      <w:numPr>
        <w:ilvl w:val="5"/>
        <w:numId w:val="1"/>
      </w:numPr>
      <w:spacing w:after="0" w:line="240" w:lineRule="auto"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954A67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954A67"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rsid w:val="00954A67"/>
    <w:pPr>
      <w:keepNext/>
      <w:numPr>
        <w:ilvl w:val="8"/>
        <w:numId w:val="1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GRAFODEALNEA">
    <w:name w:val="PÁGRAFO DE ALÍNEA"/>
    <w:basedOn w:val="Recuodecorpodetexto"/>
    <w:rsid w:val="00954A67"/>
    <w:pPr>
      <w:widowControl w:val="0"/>
      <w:spacing w:after="0" w:line="480" w:lineRule="exact"/>
      <w:ind w:left="1208" w:hanging="357"/>
    </w:pPr>
    <w:rPr>
      <w:sz w:val="26"/>
    </w:rPr>
  </w:style>
  <w:style w:type="paragraph" w:styleId="Recuodecorpodetexto">
    <w:name w:val="Body Text Indent"/>
    <w:basedOn w:val="Normal"/>
    <w:rsid w:val="00954A67"/>
    <w:pPr>
      <w:ind w:left="283"/>
    </w:pPr>
  </w:style>
  <w:style w:type="paragraph" w:customStyle="1" w:styleId="PARAGRAFODEINCISO">
    <w:name w:val="PARAGRAFO DE INCISO"/>
    <w:rsid w:val="00954A67"/>
    <w:pPr>
      <w:widowControl w:val="0"/>
      <w:spacing w:line="480" w:lineRule="exact"/>
      <w:ind w:left="1560" w:hanging="284"/>
      <w:jc w:val="both"/>
    </w:pPr>
    <w:rPr>
      <w:sz w:val="26"/>
    </w:rPr>
  </w:style>
  <w:style w:type="paragraph" w:styleId="Ttulo">
    <w:name w:val="Title"/>
    <w:basedOn w:val="Normal"/>
    <w:qFormat/>
    <w:rsid w:val="00954A67"/>
    <w:pPr>
      <w:spacing w:line="480" w:lineRule="auto"/>
      <w:jc w:val="center"/>
    </w:pPr>
    <w:rPr>
      <w:b/>
    </w:rPr>
  </w:style>
  <w:style w:type="paragraph" w:styleId="Subttulo">
    <w:name w:val="Subtitle"/>
    <w:basedOn w:val="Normal"/>
    <w:qFormat/>
    <w:rsid w:val="00954A67"/>
    <w:pPr>
      <w:spacing w:after="240" w:line="480" w:lineRule="auto"/>
      <w:jc w:val="center"/>
    </w:pPr>
    <w:rPr>
      <w:b/>
      <w:sz w:val="28"/>
    </w:rPr>
  </w:style>
  <w:style w:type="paragraph" w:styleId="Cabealho">
    <w:name w:val="header"/>
    <w:basedOn w:val="Normal"/>
    <w:link w:val="CabealhoChar"/>
    <w:uiPriority w:val="99"/>
    <w:rsid w:val="00954A6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54A67"/>
    <w:pPr>
      <w:tabs>
        <w:tab w:val="clear" w:pos="567"/>
        <w:tab w:val="right" w:pos="9072"/>
      </w:tabs>
    </w:pPr>
    <w:rPr>
      <w:b/>
      <w:i/>
      <w:sz w:val="16"/>
    </w:rPr>
  </w:style>
  <w:style w:type="character" w:styleId="Nmerodepgina">
    <w:name w:val="page number"/>
    <w:rsid w:val="00954A67"/>
    <w:rPr>
      <w:rFonts w:ascii="Arial" w:hAnsi="Arial"/>
      <w:b/>
      <w:i/>
      <w:sz w:val="16"/>
    </w:rPr>
  </w:style>
  <w:style w:type="paragraph" w:styleId="Legenda">
    <w:name w:val="caption"/>
    <w:basedOn w:val="Normal"/>
    <w:next w:val="Normal"/>
    <w:qFormat/>
    <w:rsid w:val="00954A67"/>
    <w:pPr>
      <w:spacing w:after="60" w:line="240" w:lineRule="auto"/>
      <w:jc w:val="center"/>
    </w:pPr>
    <w:rPr>
      <w:b/>
      <w:sz w:val="20"/>
    </w:rPr>
  </w:style>
  <w:style w:type="paragraph" w:styleId="Sumrio1">
    <w:name w:val="toc 1"/>
    <w:basedOn w:val="Normal"/>
    <w:next w:val="Normal"/>
    <w:autoRedefine/>
    <w:uiPriority w:val="39"/>
    <w:rsid w:val="00DB3DAD"/>
    <w:pPr>
      <w:tabs>
        <w:tab w:val="clear" w:pos="567"/>
        <w:tab w:val="left" w:pos="442"/>
        <w:tab w:val="right" w:pos="9062"/>
      </w:tabs>
    </w:pPr>
  </w:style>
  <w:style w:type="paragraph" w:styleId="Sumrio2">
    <w:name w:val="toc 2"/>
    <w:basedOn w:val="Normal"/>
    <w:next w:val="Normal"/>
    <w:autoRedefine/>
    <w:uiPriority w:val="39"/>
    <w:rsid w:val="00954A67"/>
    <w:pPr>
      <w:tabs>
        <w:tab w:val="clear" w:pos="567"/>
      </w:tabs>
      <w:spacing w:before="40" w:after="40" w:line="240" w:lineRule="auto"/>
      <w:ind w:left="221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954A67"/>
    <w:pPr>
      <w:tabs>
        <w:tab w:val="clear" w:pos="567"/>
      </w:tabs>
      <w:spacing w:before="60" w:after="60" w:line="240" w:lineRule="auto"/>
      <w:ind w:left="442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954A67"/>
    <w:pPr>
      <w:tabs>
        <w:tab w:val="clear" w:pos="567"/>
      </w:tabs>
      <w:ind w:left="660"/>
    </w:pPr>
  </w:style>
  <w:style w:type="paragraph" w:styleId="Sumrio5">
    <w:name w:val="toc 5"/>
    <w:basedOn w:val="Normal"/>
    <w:next w:val="Normal"/>
    <w:autoRedefine/>
    <w:semiHidden/>
    <w:rsid w:val="00954A67"/>
    <w:pPr>
      <w:tabs>
        <w:tab w:val="clear" w:pos="567"/>
      </w:tabs>
      <w:ind w:left="880"/>
    </w:pPr>
  </w:style>
  <w:style w:type="paragraph" w:styleId="Sumrio6">
    <w:name w:val="toc 6"/>
    <w:basedOn w:val="Normal"/>
    <w:next w:val="Normal"/>
    <w:autoRedefine/>
    <w:semiHidden/>
    <w:rsid w:val="00954A67"/>
    <w:pPr>
      <w:tabs>
        <w:tab w:val="clear" w:pos="567"/>
      </w:tabs>
      <w:ind w:left="1100"/>
    </w:pPr>
  </w:style>
  <w:style w:type="paragraph" w:styleId="Sumrio7">
    <w:name w:val="toc 7"/>
    <w:basedOn w:val="Normal"/>
    <w:next w:val="Normal"/>
    <w:autoRedefine/>
    <w:semiHidden/>
    <w:rsid w:val="00954A67"/>
    <w:pPr>
      <w:tabs>
        <w:tab w:val="clear" w:pos="567"/>
      </w:tabs>
      <w:ind w:left="1320"/>
    </w:pPr>
  </w:style>
  <w:style w:type="paragraph" w:styleId="Sumrio8">
    <w:name w:val="toc 8"/>
    <w:basedOn w:val="Normal"/>
    <w:next w:val="Normal"/>
    <w:autoRedefine/>
    <w:semiHidden/>
    <w:rsid w:val="00954A67"/>
    <w:pPr>
      <w:tabs>
        <w:tab w:val="clear" w:pos="567"/>
      </w:tabs>
      <w:ind w:left="1540"/>
    </w:pPr>
  </w:style>
  <w:style w:type="paragraph" w:styleId="Sumrio9">
    <w:name w:val="toc 9"/>
    <w:basedOn w:val="Sumrio1"/>
    <w:next w:val="Normal"/>
    <w:autoRedefine/>
    <w:semiHidden/>
    <w:rsid w:val="00954A67"/>
  </w:style>
  <w:style w:type="character" w:styleId="Hyperlink">
    <w:name w:val="Hyperlink"/>
    <w:uiPriority w:val="99"/>
    <w:rsid w:val="00954A67"/>
    <w:rPr>
      <w:color w:val="0000FF"/>
      <w:u w:val="single"/>
    </w:rPr>
  </w:style>
  <w:style w:type="paragraph" w:styleId="Corpodetexto">
    <w:name w:val="Body Text"/>
    <w:basedOn w:val="Normal"/>
    <w:rsid w:val="00954A67"/>
    <w:pPr>
      <w:shd w:val="pct15" w:color="000000" w:fill="FFFFFF"/>
      <w:jc w:val="center"/>
    </w:pPr>
    <w:rPr>
      <w:b/>
    </w:rPr>
  </w:style>
  <w:style w:type="paragraph" w:styleId="TextosemFormatao">
    <w:name w:val="Plain Text"/>
    <w:basedOn w:val="Normal"/>
    <w:rsid w:val="00954A67"/>
    <w:pPr>
      <w:tabs>
        <w:tab w:val="clear" w:pos="567"/>
      </w:tabs>
      <w:spacing w:after="0" w:line="240" w:lineRule="auto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semiHidden/>
    <w:rsid w:val="00954A67"/>
    <w:pPr>
      <w:spacing w:after="0" w:line="240" w:lineRule="auto"/>
    </w:pPr>
    <w:rPr>
      <w:sz w:val="16"/>
    </w:rPr>
  </w:style>
  <w:style w:type="character" w:styleId="Refdenotaderodap">
    <w:name w:val="footnote reference"/>
    <w:semiHidden/>
    <w:rsid w:val="00954A6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rsid w:val="00954A67"/>
    <w:pPr>
      <w:tabs>
        <w:tab w:val="clear" w:pos="567"/>
      </w:tabs>
      <w:ind w:left="480" w:hanging="480"/>
    </w:pPr>
  </w:style>
  <w:style w:type="paragraph" w:styleId="Corpodetexto2">
    <w:name w:val="Body Text 2"/>
    <w:basedOn w:val="Normal"/>
    <w:rsid w:val="00954A67"/>
    <w:rPr>
      <w:color w:val="FF0000"/>
    </w:rPr>
  </w:style>
  <w:style w:type="paragraph" w:styleId="NormalWeb">
    <w:name w:val="Normal (Web)"/>
    <w:basedOn w:val="Normal"/>
    <w:rsid w:val="00954A67"/>
    <w:pPr>
      <w:tabs>
        <w:tab w:val="clear" w:pos="567"/>
      </w:tabs>
      <w:spacing w:before="100" w:after="100" w:line="240" w:lineRule="auto"/>
      <w:jc w:val="left"/>
    </w:pPr>
    <w:rPr>
      <w:rFonts w:ascii="Times New Roman" w:hAnsi="Times New Roman"/>
      <w:color w:val="000000"/>
    </w:rPr>
  </w:style>
  <w:style w:type="paragraph" w:customStyle="1" w:styleId="Apndices">
    <w:name w:val="Apêndices"/>
    <w:basedOn w:val="Ttulo1"/>
    <w:rsid w:val="00954A67"/>
    <w:pPr>
      <w:numPr>
        <w:numId w:val="0"/>
      </w:numPr>
    </w:pPr>
  </w:style>
  <w:style w:type="paragraph" w:styleId="Recuodecorpodetexto2">
    <w:name w:val="Body Text Indent 2"/>
    <w:basedOn w:val="Normal"/>
    <w:rsid w:val="00954A67"/>
    <w:pPr>
      <w:spacing w:before="40" w:after="40" w:line="360" w:lineRule="exact"/>
      <w:ind w:left="4253"/>
    </w:pPr>
  </w:style>
  <w:style w:type="character" w:styleId="HiperlinkVisitado">
    <w:name w:val="FollowedHyperlink"/>
    <w:rsid w:val="00954A67"/>
    <w:rPr>
      <w:color w:val="800080"/>
      <w:u w:val="single"/>
    </w:rPr>
  </w:style>
  <w:style w:type="paragraph" w:styleId="Corpodetexto3">
    <w:name w:val="Body Text 3"/>
    <w:basedOn w:val="Normal"/>
    <w:rsid w:val="00954A67"/>
    <w:pPr>
      <w:jc w:val="center"/>
    </w:pPr>
  </w:style>
  <w:style w:type="paragraph" w:customStyle="1" w:styleId="TtuloPr-Textual">
    <w:name w:val="TítuloPré-Textual"/>
    <w:basedOn w:val="Ttulo1"/>
    <w:rsid w:val="00954A67"/>
  </w:style>
  <w:style w:type="paragraph" w:customStyle="1" w:styleId="SubTituloIndice">
    <w:name w:val="SubTituloIndice"/>
    <w:basedOn w:val="Subttulo"/>
    <w:rsid w:val="00954A67"/>
  </w:style>
  <w:style w:type="paragraph" w:styleId="Textodebalo">
    <w:name w:val="Balloon Text"/>
    <w:basedOn w:val="Normal"/>
    <w:link w:val="TextodebaloChar"/>
    <w:uiPriority w:val="99"/>
    <w:semiHidden/>
    <w:unhideWhenUsed/>
    <w:rsid w:val="00B17C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17C8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19A5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19A5"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219A5"/>
    <w:rPr>
      <w:rFonts w:ascii="Arial" w:hAnsi="Arial"/>
    </w:rPr>
  </w:style>
  <w:style w:type="character" w:styleId="Refdenotadefim">
    <w:name w:val="endnote reference"/>
    <w:uiPriority w:val="99"/>
    <w:semiHidden/>
    <w:unhideWhenUsed/>
    <w:rsid w:val="005219A5"/>
    <w:rPr>
      <w:vertAlign w:val="superscript"/>
    </w:rPr>
  </w:style>
  <w:style w:type="paragraph" w:styleId="Remissivo1">
    <w:name w:val="index 1"/>
    <w:basedOn w:val="Normal"/>
    <w:next w:val="Normal"/>
    <w:autoRedefine/>
    <w:uiPriority w:val="99"/>
    <w:unhideWhenUsed/>
    <w:rsid w:val="005219A5"/>
    <w:pPr>
      <w:tabs>
        <w:tab w:val="clear" w:pos="567"/>
      </w:tabs>
      <w:spacing w:after="0" w:line="240" w:lineRule="auto"/>
      <w:ind w:left="240" w:hanging="240"/>
    </w:pPr>
  </w:style>
  <w:style w:type="table" w:styleId="Tabelacomgrade">
    <w:name w:val="Table Grid"/>
    <w:basedOn w:val="Tabelanormal"/>
    <w:uiPriority w:val="59"/>
    <w:rsid w:val="00175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uiPriority w:val="99"/>
    <w:semiHidden/>
    <w:rsid w:val="003B7CCF"/>
    <w:rPr>
      <w:color w:val="808080"/>
    </w:rPr>
  </w:style>
  <w:style w:type="character" w:customStyle="1" w:styleId="CabealhoChar">
    <w:name w:val="Cabeçalho Char"/>
    <w:link w:val="Cabealho"/>
    <w:uiPriority w:val="99"/>
    <w:rsid w:val="008153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Documents\Roteiro%20para%20apresenta&#231;&#227;o%20de%20relat&#243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Roteiro para apresentação de relatório</Template>
  <TotalTime>1</TotalTime>
  <Pages>8</Pages>
  <Words>765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Relatorio</vt:lpstr>
      <vt:lpstr>Roteiro para apresentação de relatório</vt:lpstr>
    </vt:vector>
  </TitlesOfParts>
  <Company>CEFETPR-BR</Company>
  <LinksUpToDate>false</LinksUpToDate>
  <CharactersWithSpaces>4892</CharactersWithSpaces>
  <SharedDoc>false</SharedDoc>
  <HLinks>
    <vt:vector size="114" baseType="variant"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_Toc355105866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_Toc355105865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_Toc355105864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_Toc355105863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_Toc355105862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_Toc355105861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_Toc355105860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_Toc355105859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_Toc355105858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_Toc355105857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_Toc355105856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_Toc355105839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_Toc355105838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_Toc355105837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_Toc355105828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_Toc355105827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_Toc355105826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_Toc355105825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_Toc355105824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Relatorio</dc:title>
  <dc:creator>Ricardo</dc:creator>
  <dc:description>Adaptado do modelo desenvolvido por Carlos Cziulik, PhD.</dc:description>
  <cp:lastModifiedBy>Gisele</cp:lastModifiedBy>
  <cp:revision>2</cp:revision>
  <cp:lastPrinted>2002-11-26T19:30:00Z</cp:lastPrinted>
  <dcterms:created xsi:type="dcterms:W3CDTF">2018-11-09T16:15:00Z</dcterms:created>
  <dcterms:modified xsi:type="dcterms:W3CDTF">2018-11-09T16:15:00Z</dcterms:modified>
</cp:coreProperties>
</file>